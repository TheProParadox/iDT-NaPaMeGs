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C5B3D" w14:textId="3EB2B26B" w:rsidR="00A9204E" w:rsidRDefault="00437CBD" w:rsidP="00D058CD">
      <w:pPr>
        <w:pStyle w:val="Heading1"/>
        <w:jc w:val="center"/>
        <w:rPr>
          <w:lang w:val="en-IN"/>
        </w:rPr>
      </w:pPr>
      <w:r>
        <w:rPr>
          <w:lang w:val="en-IN"/>
        </w:rPr>
        <w:t xml:space="preserve">Documentation of </w:t>
      </w:r>
    </w:p>
    <w:p w14:paraId="6651AA8F" w14:textId="77777777" w:rsidR="00D058CD" w:rsidRPr="00D058CD" w:rsidRDefault="00D058CD" w:rsidP="00D058CD">
      <w:pPr>
        <w:rPr>
          <w:lang w:val="en-IN"/>
        </w:rPr>
      </w:pPr>
    </w:p>
    <w:p w14:paraId="02CA9A02" w14:textId="66091507" w:rsidR="00437CBD" w:rsidRPr="00D058CD" w:rsidRDefault="00437CBD" w:rsidP="00D058CD">
      <w:pPr>
        <w:pStyle w:val="Heading2"/>
        <w:jc w:val="center"/>
        <w:rPr>
          <w:b/>
          <w:bCs/>
          <w:color w:val="C00000"/>
          <w:lang w:val="en-IN"/>
        </w:rPr>
      </w:pPr>
      <w:r w:rsidRPr="00D058CD">
        <w:rPr>
          <w:b/>
          <w:bCs/>
          <w:color w:val="C00000"/>
          <w:lang w:val="en-IN"/>
        </w:rPr>
        <w:t>iDT-NaPaMeGs</w:t>
      </w:r>
    </w:p>
    <w:p w14:paraId="057888A9" w14:textId="77777777" w:rsidR="00D058CD" w:rsidRPr="00D058CD" w:rsidRDefault="00D058CD" w:rsidP="00D058CD">
      <w:pPr>
        <w:rPr>
          <w:lang w:val="en-IN"/>
        </w:rPr>
      </w:pPr>
    </w:p>
    <w:p w14:paraId="752C84E5" w14:textId="77777777" w:rsidR="00D058CD" w:rsidRPr="00D058CD" w:rsidRDefault="00D058CD" w:rsidP="00D058CD">
      <w:pPr>
        <w:pStyle w:val="Heading3"/>
        <w:jc w:val="center"/>
        <w:rPr>
          <w:color w:val="auto"/>
          <w:lang w:val="en-IN"/>
        </w:rPr>
      </w:pPr>
      <w:r w:rsidRPr="00D058CD">
        <w:rPr>
          <w:color w:val="auto"/>
          <w:lang w:val="en-IN"/>
        </w:rPr>
        <w:t>Inverse design tool for nanoparticle meta-grid based photonic devices</w:t>
      </w:r>
    </w:p>
    <w:p w14:paraId="2A2F173E" w14:textId="77777777" w:rsidR="006C699E" w:rsidRDefault="00D058CD" w:rsidP="00D058CD">
      <w:pPr>
        <w:pStyle w:val="Heading3"/>
        <w:jc w:val="center"/>
        <w:rPr>
          <w:color w:val="auto"/>
          <w:lang w:val="en-IN"/>
        </w:rPr>
      </w:pPr>
      <w:r w:rsidRPr="00D058CD">
        <w:rPr>
          <w:color w:val="auto"/>
          <w:lang w:val="en-IN"/>
        </w:rPr>
        <w:t>using computational electromagnetics and deep l</w:t>
      </w:r>
    </w:p>
    <w:p w14:paraId="64DEFBF0" w14:textId="77777777" w:rsidR="006C699E" w:rsidRDefault="006C699E" w:rsidP="006C699E">
      <w:pPr>
        <w:pStyle w:val="Heading1"/>
        <w:rPr>
          <w:lang w:val="en-IN"/>
        </w:rPr>
      </w:pPr>
      <w:r>
        <w:rPr>
          <w:lang w:val="en-IN"/>
        </w:rPr>
        <w:br w:type="page"/>
      </w:r>
      <w:r>
        <w:rPr>
          <w:lang w:val="en-IN"/>
        </w:rPr>
        <w:lastRenderedPageBreak/>
        <w:t>Data Generation using MATLAB scripting</w:t>
      </w:r>
    </w:p>
    <w:p w14:paraId="55ACF61F" w14:textId="78CE088E" w:rsidR="006C699E" w:rsidRDefault="006C699E" w:rsidP="000E5F70">
      <w:pPr>
        <w:rPr>
          <w:lang w:val="en-IN"/>
        </w:rPr>
      </w:pPr>
    </w:p>
    <w:p w14:paraId="132B2A2C" w14:textId="58455E28" w:rsidR="000E5F70" w:rsidRDefault="000E5F70" w:rsidP="000E5F70">
      <w:pPr>
        <w:rPr>
          <w:lang w:val="en-IN"/>
        </w:rPr>
      </w:pPr>
      <w:r>
        <w:rPr>
          <w:lang w:val="en-IN"/>
        </w:rPr>
        <w:t>To develop the forward and inverse design models, the primary aim of this project, we would need a lot of data. This data, is however, not available anywhere on the internet or elsewhere.</w:t>
      </w:r>
    </w:p>
    <w:p w14:paraId="783A00FD" w14:textId="6444EFA8" w:rsidR="000E5F70" w:rsidRDefault="000E5F70" w:rsidP="000E5F70">
      <w:pPr>
        <w:rPr>
          <w:lang w:val="en-IN"/>
        </w:rPr>
      </w:pPr>
    </w:p>
    <w:p w14:paraId="43AAE2B6" w14:textId="6D7B02E8" w:rsidR="000E5F70" w:rsidRDefault="000E5F70" w:rsidP="000E5F70">
      <w:pPr>
        <w:rPr>
          <w:lang w:val="en-IN"/>
        </w:rPr>
      </w:pPr>
      <w:r>
        <w:rPr>
          <w:lang w:val="en-IN"/>
        </w:rPr>
        <w:t xml:space="preserve">So, we are generating the dataset on our own using MATLAB scripting. The main formula, which draws a relationship between the geometrical feature of a nanoparticle meta-grid and </w:t>
      </w:r>
      <w:proofErr w:type="spellStart"/>
      <w:r>
        <w:rPr>
          <w:lang w:val="en-IN"/>
        </w:rPr>
        <w:t>and</w:t>
      </w:r>
      <w:proofErr w:type="spellEnd"/>
      <w:r>
        <w:rPr>
          <w:lang w:val="en-IN"/>
        </w:rPr>
        <w:t xml:space="preserve"> </w:t>
      </w:r>
      <w:r w:rsidR="006973ED">
        <w:rPr>
          <w:lang w:val="en-IN"/>
        </w:rPr>
        <w:t>its</w:t>
      </w:r>
      <w:r>
        <w:rPr>
          <w:lang w:val="en-IN"/>
        </w:rPr>
        <w:t xml:space="preserve"> optical response in a </w:t>
      </w:r>
      <w:r w:rsidR="006973ED">
        <w:rPr>
          <w:lang w:val="en-IN"/>
        </w:rPr>
        <w:t>particular spectrum</w:t>
      </w:r>
      <w:r>
        <w:rPr>
          <w:lang w:val="en-IN"/>
        </w:rPr>
        <w:t xml:space="preserve"> is determined by </w:t>
      </w:r>
      <w:proofErr w:type="spellStart"/>
      <w:r>
        <w:rPr>
          <w:lang w:val="en-IN"/>
        </w:rPr>
        <w:t>Dr.</w:t>
      </w:r>
      <w:proofErr w:type="spellEnd"/>
      <w:r>
        <w:rPr>
          <w:lang w:val="en-IN"/>
        </w:rPr>
        <w:t xml:space="preserve"> </w:t>
      </w:r>
      <w:proofErr w:type="spellStart"/>
      <w:r>
        <w:rPr>
          <w:lang w:val="en-IN"/>
        </w:rPr>
        <w:t>Debabrata</w:t>
      </w:r>
      <w:proofErr w:type="spellEnd"/>
      <w:r>
        <w:rPr>
          <w:lang w:val="en-IN"/>
        </w:rPr>
        <w:t xml:space="preserve"> </w:t>
      </w:r>
      <w:proofErr w:type="spellStart"/>
      <w:r>
        <w:rPr>
          <w:lang w:val="en-IN"/>
        </w:rPr>
        <w:t>Sikdar</w:t>
      </w:r>
      <w:proofErr w:type="spellEnd"/>
      <w:r>
        <w:rPr>
          <w:lang w:val="en-IN"/>
        </w:rPr>
        <w:t xml:space="preserve"> himself as a part of his </w:t>
      </w:r>
      <w:r w:rsidR="005411CB">
        <w:rPr>
          <w:lang w:val="en-IN"/>
        </w:rPr>
        <w:t>post-doctoral</w:t>
      </w:r>
      <w:r>
        <w:rPr>
          <w:lang w:val="en-IN"/>
        </w:rPr>
        <w:t xml:space="preserve"> research.</w:t>
      </w:r>
    </w:p>
    <w:p w14:paraId="46584BD2" w14:textId="44618690" w:rsidR="000E5F70" w:rsidRDefault="000E5F70" w:rsidP="000E5F70">
      <w:pPr>
        <w:rPr>
          <w:lang w:val="en-IN"/>
        </w:rPr>
      </w:pPr>
    </w:p>
    <w:p w14:paraId="6C7422E5" w14:textId="020D6FFB" w:rsidR="000E5F70" w:rsidRDefault="00017C4C" w:rsidP="000E5F70">
      <w:pPr>
        <w:rPr>
          <w:lang w:val="en-IN"/>
        </w:rPr>
      </w:pPr>
      <w:r>
        <w:rPr>
          <w:lang w:val="en-IN"/>
        </w:rPr>
        <w:t xml:space="preserve">His research work is being implemented in the form of a MATLAB script which is run in Param Ishan (supercomputer of IIT Guwahati) in parallel computing mode. </w:t>
      </w:r>
      <w:r w:rsidR="006A53B4">
        <w:rPr>
          <w:lang w:val="en-IN"/>
        </w:rPr>
        <w:t>Before diving into how to generate massive data using MATLAB parallel computing on Param Ishan, let us look into the specifications of the data to be generated.</w:t>
      </w:r>
    </w:p>
    <w:p w14:paraId="588DA754" w14:textId="77777777" w:rsidR="006A53B4" w:rsidRDefault="006A53B4" w:rsidP="000E5F70">
      <w:pPr>
        <w:rPr>
          <w:lang w:val="en-IN"/>
        </w:rPr>
      </w:pPr>
    </w:p>
    <w:p w14:paraId="7A304FF5" w14:textId="4D5935BB" w:rsidR="006C699E" w:rsidRDefault="006C699E" w:rsidP="006C699E">
      <w:pPr>
        <w:pStyle w:val="Heading2"/>
        <w:rPr>
          <w:lang w:val="en-IN"/>
        </w:rPr>
      </w:pPr>
      <w:r>
        <w:rPr>
          <w:lang w:val="en-IN"/>
        </w:rPr>
        <w:t>Data Specification</w:t>
      </w:r>
    </w:p>
    <w:p w14:paraId="726F2D35" w14:textId="2E264823" w:rsidR="006A53B4" w:rsidRDefault="006A53B4" w:rsidP="006A53B4">
      <w:pPr>
        <w:rPr>
          <w:lang w:val="en-IN"/>
        </w:rPr>
      </w:pPr>
    </w:p>
    <w:p w14:paraId="2636CB94" w14:textId="47C17CD4" w:rsidR="00E65582" w:rsidRPr="006A53B4" w:rsidRDefault="00E65582" w:rsidP="006A53B4">
      <w:pPr>
        <w:rPr>
          <w:lang w:val="en-IN"/>
        </w:rPr>
      </w:pPr>
      <w:r>
        <w:rPr>
          <w:lang w:val="en-IN"/>
        </w:rPr>
        <w:t>The entire project is sub divided into three parts. First part is for semiconductor LEDs, second for Organic LEDs and the third for Solar Cells. For each part, massive dataset will be generated for given specifications of the LED or solar cell and the nanoparticle meta-grid structure.</w:t>
      </w:r>
    </w:p>
    <w:p w14:paraId="1FF6EAE0" w14:textId="17AB02E7" w:rsidR="006C699E" w:rsidRDefault="009A3664" w:rsidP="006C699E">
      <w:pPr>
        <w:rPr>
          <w:lang w:val="en-IN"/>
        </w:rPr>
      </w:pPr>
      <w:r>
        <w:rPr>
          <w:lang w:val="en-IN"/>
        </w:rPr>
        <w:t xml:space="preserve">Using </w:t>
      </w:r>
      <w:r w:rsidR="00320AF7">
        <w:rPr>
          <w:lang w:val="en-IN"/>
        </w:rPr>
        <w:t>each</w:t>
      </w:r>
      <w:r>
        <w:rPr>
          <w:lang w:val="en-IN"/>
        </w:rPr>
        <w:t xml:space="preserve"> dataset</w:t>
      </w:r>
      <w:r w:rsidR="00320AF7">
        <w:rPr>
          <w:lang w:val="en-IN"/>
        </w:rPr>
        <w:t>, an Inverse Design model will be trained to predict the required nanophotonic structure for desired optical response.</w:t>
      </w:r>
    </w:p>
    <w:p w14:paraId="169B21CD" w14:textId="586C6CB2" w:rsidR="00FF4AD5" w:rsidRDefault="00FF4AD5" w:rsidP="006C699E">
      <w:pPr>
        <w:rPr>
          <w:lang w:val="en-IN"/>
        </w:rPr>
      </w:pPr>
    </w:p>
    <w:p w14:paraId="5292BD7B" w14:textId="249F4B47" w:rsidR="00FF4AD5" w:rsidRDefault="00FF4AD5" w:rsidP="006C699E">
      <w:pPr>
        <w:rPr>
          <w:lang w:val="en-IN"/>
        </w:rPr>
      </w:pPr>
      <w:r>
        <w:rPr>
          <w:lang w:val="en-IN"/>
        </w:rPr>
        <w:t xml:space="preserve">Once a model is built for the Inverse designing of Semiconductor LEDs, the process </w:t>
      </w:r>
      <w:r w:rsidR="00CE5AE3">
        <w:rPr>
          <w:lang w:val="en-IN"/>
        </w:rPr>
        <w:t xml:space="preserve">for Organic LEDs and Solar cells will </w:t>
      </w:r>
      <w:r w:rsidR="00A103AB">
        <w:rPr>
          <w:lang w:val="en-IN"/>
        </w:rPr>
        <w:t>use the same architecture</w:t>
      </w:r>
      <w:r>
        <w:rPr>
          <w:lang w:val="en-IN"/>
        </w:rPr>
        <w:t>.</w:t>
      </w:r>
      <w:r w:rsidR="00A103AB">
        <w:rPr>
          <w:lang w:val="en-IN"/>
        </w:rPr>
        <w:t xml:space="preserve"> In other words, the rest of the work post Semiconductor LEDs will be repetitive in nature.</w:t>
      </w:r>
      <w:r w:rsidR="00CE5AE3">
        <w:rPr>
          <w:lang w:val="en-IN"/>
        </w:rPr>
        <w:t xml:space="preserve"> </w:t>
      </w:r>
    </w:p>
    <w:p w14:paraId="57B4B0D0" w14:textId="297F4303" w:rsidR="00803DF0" w:rsidRDefault="00803DF0" w:rsidP="006C699E">
      <w:pPr>
        <w:rPr>
          <w:lang w:val="en-IN"/>
        </w:rPr>
      </w:pPr>
    </w:p>
    <w:p w14:paraId="123AA38F" w14:textId="055A8BC1" w:rsidR="007A14FF" w:rsidRDefault="007A14FF" w:rsidP="006C699E">
      <w:pPr>
        <w:rPr>
          <w:lang w:val="en-IN"/>
        </w:rPr>
      </w:pPr>
      <w:r>
        <w:rPr>
          <w:lang w:val="en-IN"/>
        </w:rPr>
        <w:t>For semiconductor LED, the dataset is generated by varying the several physical parameters of the nanoparticle meta-grid, position of the meta-grid layer above the LED semiconductor and the Transmittance of the same over the spectral range.</w:t>
      </w:r>
    </w:p>
    <w:p w14:paraId="7DB00DBA" w14:textId="21912972" w:rsidR="007A14FF" w:rsidRDefault="007A14FF" w:rsidP="006C699E">
      <w:pPr>
        <w:rPr>
          <w:lang w:val="en-IN"/>
        </w:rPr>
      </w:pPr>
      <w:r>
        <w:rPr>
          <w:lang w:val="en-IN"/>
        </w:rPr>
        <w:t>The various combination is as followed.</w:t>
      </w:r>
    </w:p>
    <w:p w14:paraId="303FEFF1" w14:textId="2FB51590" w:rsidR="007A14FF" w:rsidRPr="007A14FF" w:rsidRDefault="007A14FF" w:rsidP="007A14FF">
      <w:pPr>
        <w:pStyle w:val="ListParagraph"/>
        <w:rPr>
          <w:lang w:val="en-IN"/>
        </w:rPr>
      </w:pPr>
    </w:p>
    <w:tbl>
      <w:tblPr>
        <w:tblStyle w:val="TableGrid"/>
        <w:tblW w:w="9518" w:type="dxa"/>
        <w:tblLook w:val="04A0" w:firstRow="1" w:lastRow="0" w:firstColumn="1" w:lastColumn="0" w:noHBand="0" w:noVBand="1"/>
      </w:tblPr>
      <w:tblGrid>
        <w:gridCol w:w="4815"/>
        <w:gridCol w:w="3118"/>
        <w:gridCol w:w="1585"/>
      </w:tblGrid>
      <w:tr w:rsidR="00543AF5" w14:paraId="5928C18D" w14:textId="6A53965B" w:rsidTr="00543AF5">
        <w:trPr>
          <w:trHeight w:val="319"/>
        </w:trPr>
        <w:tc>
          <w:tcPr>
            <w:tcW w:w="4815" w:type="dxa"/>
          </w:tcPr>
          <w:p w14:paraId="0E7C6E8F" w14:textId="618959BA" w:rsidR="00543AF5" w:rsidRPr="00543AF5" w:rsidRDefault="00543AF5" w:rsidP="006C699E">
            <w:pPr>
              <w:rPr>
                <w:b/>
                <w:bCs/>
                <w:lang w:val="en-IN"/>
              </w:rPr>
            </w:pPr>
            <w:r w:rsidRPr="00543AF5">
              <w:rPr>
                <w:b/>
                <w:bCs/>
                <w:lang w:val="en-IN"/>
              </w:rPr>
              <w:t>Parameter</w:t>
            </w:r>
          </w:p>
        </w:tc>
        <w:tc>
          <w:tcPr>
            <w:tcW w:w="3118" w:type="dxa"/>
          </w:tcPr>
          <w:p w14:paraId="56AA2A61" w14:textId="31ED1BA5" w:rsidR="00543AF5" w:rsidRPr="00543AF5" w:rsidRDefault="00543AF5" w:rsidP="006C699E">
            <w:pPr>
              <w:rPr>
                <w:b/>
                <w:bCs/>
                <w:lang w:val="en-IN"/>
              </w:rPr>
            </w:pPr>
            <w:r w:rsidRPr="00543AF5">
              <w:rPr>
                <w:b/>
                <w:bCs/>
                <w:lang w:val="en-IN"/>
              </w:rPr>
              <w:t>Range</w:t>
            </w:r>
          </w:p>
        </w:tc>
        <w:tc>
          <w:tcPr>
            <w:tcW w:w="1585" w:type="dxa"/>
          </w:tcPr>
          <w:p w14:paraId="23BC1340" w14:textId="595FB674" w:rsidR="00543AF5" w:rsidRPr="00543AF5" w:rsidRDefault="00543AF5" w:rsidP="006C699E">
            <w:pPr>
              <w:rPr>
                <w:b/>
                <w:bCs/>
                <w:lang w:val="en-IN"/>
              </w:rPr>
            </w:pPr>
            <w:r w:rsidRPr="00543AF5">
              <w:rPr>
                <w:b/>
                <w:bCs/>
                <w:lang w:val="en-IN"/>
              </w:rPr>
              <w:t>Step</w:t>
            </w:r>
          </w:p>
        </w:tc>
      </w:tr>
      <w:tr w:rsidR="00543AF5" w14:paraId="39B3220B" w14:textId="5BA6C7ED" w:rsidTr="00543AF5">
        <w:trPr>
          <w:trHeight w:val="301"/>
        </w:trPr>
        <w:tc>
          <w:tcPr>
            <w:tcW w:w="4815" w:type="dxa"/>
          </w:tcPr>
          <w:p w14:paraId="0B9610CC" w14:textId="57553477" w:rsidR="00543AF5" w:rsidRDefault="00543AF5" w:rsidP="006C699E">
            <w:pPr>
              <w:rPr>
                <w:lang w:val="en-IN"/>
              </w:rPr>
            </w:pPr>
            <w:r>
              <w:rPr>
                <w:lang w:val="en-IN"/>
              </w:rPr>
              <w:t>Height of NP layer above LED semiconductor</w:t>
            </w:r>
            <w:r w:rsidR="00F426D4">
              <w:rPr>
                <w:lang w:val="en-IN"/>
              </w:rPr>
              <w:t xml:space="preserve"> (h)</w:t>
            </w:r>
          </w:p>
        </w:tc>
        <w:tc>
          <w:tcPr>
            <w:tcW w:w="3118" w:type="dxa"/>
          </w:tcPr>
          <w:p w14:paraId="170F1C08" w14:textId="64BC50D6" w:rsidR="00543AF5" w:rsidRDefault="00543AF5" w:rsidP="006C699E">
            <w:pPr>
              <w:rPr>
                <w:lang w:val="en-IN"/>
              </w:rPr>
            </w:pPr>
            <w:r>
              <w:rPr>
                <w:lang w:val="en-IN"/>
              </w:rPr>
              <w:t>0 to 1000 nm</w:t>
            </w:r>
          </w:p>
        </w:tc>
        <w:tc>
          <w:tcPr>
            <w:tcW w:w="1585" w:type="dxa"/>
          </w:tcPr>
          <w:p w14:paraId="2850A3FF" w14:textId="4EECEEEA" w:rsidR="00543AF5" w:rsidRDefault="00543AF5" w:rsidP="006C699E">
            <w:pPr>
              <w:rPr>
                <w:lang w:val="en-IN"/>
              </w:rPr>
            </w:pPr>
            <w:r>
              <w:rPr>
                <w:lang w:val="en-IN"/>
              </w:rPr>
              <w:t>1 nm</w:t>
            </w:r>
          </w:p>
        </w:tc>
      </w:tr>
      <w:tr w:rsidR="00543AF5" w14:paraId="4D1CA1E4" w14:textId="5882E0BD" w:rsidTr="00543AF5">
        <w:trPr>
          <w:trHeight w:val="319"/>
        </w:trPr>
        <w:tc>
          <w:tcPr>
            <w:tcW w:w="4815" w:type="dxa"/>
          </w:tcPr>
          <w:p w14:paraId="282DD03F" w14:textId="3D0A8DCA" w:rsidR="00543AF5" w:rsidRDefault="00543AF5" w:rsidP="006C699E">
            <w:pPr>
              <w:rPr>
                <w:lang w:val="en-IN"/>
              </w:rPr>
            </w:pPr>
            <w:r>
              <w:rPr>
                <w:lang w:val="en-IN"/>
              </w:rPr>
              <w:t>Radius of each NP material</w:t>
            </w:r>
            <w:r w:rsidR="00F426D4">
              <w:rPr>
                <w:lang w:val="en-IN"/>
              </w:rPr>
              <w:t xml:space="preserve"> (r)</w:t>
            </w:r>
          </w:p>
        </w:tc>
        <w:tc>
          <w:tcPr>
            <w:tcW w:w="3118" w:type="dxa"/>
          </w:tcPr>
          <w:p w14:paraId="009AC8F9" w14:textId="15018658" w:rsidR="00543AF5" w:rsidRDefault="00543AF5" w:rsidP="006C699E">
            <w:pPr>
              <w:rPr>
                <w:lang w:val="en-IN"/>
              </w:rPr>
            </w:pPr>
            <w:r>
              <w:rPr>
                <w:lang w:val="en-IN"/>
              </w:rPr>
              <w:t>5 to 150 nm</w:t>
            </w:r>
          </w:p>
        </w:tc>
        <w:tc>
          <w:tcPr>
            <w:tcW w:w="1585" w:type="dxa"/>
          </w:tcPr>
          <w:p w14:paraId="2FF4A42E" w14:textId="6CBEAE36" w:rsidR="00543AF5" w:rsidRDefault="00543AF5" w:rsidP="006C699E">
            <w:pPr>
              <w:rPr>
                <w:lang w:val="en-IN"/>
              </w:rPr>
            </w:pPr>
            <w:r>
              <w:rPr>
                <w:lang w:val="en-IN"/>
              </w:rPr>
              <w:t>1 nm</w:t>
            </w:r>
          </w:p>
        </w:tc>
      </w:tr>
      <w:tr w:rsidR="00543AF5" w14:paraId="6FD2204F" w14:textId="7AFC12D2" w:rsidTr="00543AF5">
        <w:trPr>
          <w:trHeight w:val="301"/>
        </w:trPr>
        <w:tc>
          <w:tcPr>
            <w:tcW w:w="4815" w:type="dxa"/>
          </w:tcPr>
          <w:p w14:paraId="5E7B92D3" w14:textId="272B04A3" w:rsidR="00543AF5" w:rsidRDefault="00543AF5" w:rsidP="006C699E">
            <w:pPr>
              <w:rPr>
                <w:lang w:val="en-IN"/>
              </w:rPr>
            </w:pPr>
            <w:r>
              <w:rPr>
                <w:lang w:val="en-IN"/>
              </w:rPr>
              <w:t>Gap between two NP materials</w:t>
            </w:r>
            <w:r w:rsidR="00F426D4">
              <w:rPr>
                <w:lang w:val="en-IN"/>
              </w:rPr>
              <w:t xml:space="preserve"> (g)</w:t>
            </w:r>
          </w:p>
        </w:tc>
        <w:tc>
          <w:tcPr>
            <w:tcW w:w="3118" w:type="dxa"/>
          </w:tcPr>
          <w:p w14:paraId="45BC9CA4" w14:textId="70BEE0A2" w:rsidR="00543AF5" w:rsidRDefault="00543AF5" w:rsidP="006C699E">
            <w:pPr>
              <w:rPr>
                <w:lang w:val="en-IN"/>
              </w:rPr>
            </w:pPr>
            <w:r>
              <w:rPr>
                <w:lang w:val="en-IN"/>
              </w:rPr>
              <w:t>2 to 200 nm</w:t>
            </w:r>
          </w:p>
        </w:tc>
        <w:tc>
          <w:tcPr>
            <w:tcW w:w="1585" w:type="dxa"/>
          </w:tcPr>
          <w:p w14:paraId="336AFA2D" w14:textId="2E48C3B7" w:rsidR="00543AF5" w:rsidRDefault="00543AF5" w:rsidP="006C699E">
            <w:pPr>
              <w:rPr>
                <w:lang w:val="en-IN"/>
              </w:rPr>
            </w:pPr>
            <w:r>
              <w:rPr>
                <w:lang w:val="en-IN"/>
              </w:rPr>
              <w:t>1 nm</w:t>
            </w:r>
          </w:p>
        </w:tc>
      </w:tr>
      <w:tr w:rsidR="00543AF5" w14:paraId="4FC6E529" w14:textId="372A9DF1" w:rsidTr="00543AF5">
        <w:trPr>
          <w:trHeight w:val="319"/>
        </w:trPr>
        <w:tc>
          <w:tcPr>
            <w:tcW w:w="4815" w:type="dxa"/>
          </w:tcPr>
          <w:p w14:paraId="6B2E63A5" w14:textId="25EC2B75" w:rsidR="00543AF5" w:rsidRDefault="00F426D4" w:rsidP="006C699E">
            <w:pPr>
              <w:rPr>
                <w:lang w:val="en-IN"/>
              </w:rPr>
            </w:pPr>
            <w:r>
              <w:rPr>
                <w:lang w:val="en-IN"/>
              </w:rPr>
              <w:t>Encapsulant refractive index (n1)</w:t>
            </w:r>
          </w:p>
        </w:tc>
        <w:tc>
          <w:tcPr>
            <w:tcW w:w="3118" w:type="dxa"/>
          </w:tcPr>
          <w:p w14:paraId="6DB18EF9" w14:textId="1B94DD0C" w:rsidR="00543AF5" w:rsidRDefault="00F426D4" w:rsidP="006C699E">
            <w:pPr>
              <w:rPr>
                <w:lang w:val="en-IN"/>
              </w:rPr>
            </w:pPr>
            <w:r>
              <w:rPr>
                <w:lang w:val="en-IN"/>
              </w:rPr>
              <w:t>1 or 1.58</w:t>
            </w:r>
          </w:p>
        </w:tc>
        <w:tc>
          <w:tcPr>
            <w:tcW w:w="1585" w:type="dxa"/>
          </w:tcPr>
          <w:p w14:paraId="78F9F18D" w14:textId="0CD077D1" w:rsidR="00543AF5" w:rsidRDefault="00F426D4" w:rsidP="006C699E">
            <w:pPr>
              <w:rPr>
                <w:lang w:val="en-IN"/>
              </w:rPr>
            </w:pPr>
            <w:r>
              <w:rPr>
                <w:lang w:val="en-IN"/>
              </w:rPr>
              <w:t>--</w:t>
            </w:r>
          </w:p>
        </w:tc>
      </w:tr>
      <w:tr w:rsidR="00543AF5" w14:paraId="7EDEEABC" w14:textId="588EC909" w:rsidTr="00543AF5">
        <w:trPr>
          <w:trHeight w:val="301"/>
        </w:trPr>
        <w:tc>
          <w:tcPr>
            <w:tcW w:w="4815" w:type="dxa"/>
          </w:tcPr>
          <w:p w14:paraId="1C5235BB" w14:textId="0D7D71C8" w:rsidR="00543AF5" w:rsidRDefault="00F426D4" w:rsidP="006C699E">
            <w:pPr>
              <w:rPr>
                <w:lang w:val="en-IN"/>
              </w:rPr>
            </w:pPr>
            <w:r>
              <w:rPr>
                <w:lang w:val="en-IN"/>
              </w:rPr>
              <w:t>Semiconductor refractive index (n2)</w:t>
            </w:r>
          </w:p>
        </w:tc>
        <w:tc>
          <w:tcPr>
            <w:tcW w:w="3118" w:type="dxa"/>
          </w:tcPr>
          <w:p w14:paraId="18E406A0" w14:textId="2354C0A9" w:rsidR="00543AF5" w:rsidRDefault="00F426D4" w:rsidP="006C699E">
            <w:pPr>
              <w:rPr>
                <w:lang w:val="en-IN"/>
              </w:rPr>
            </w:pPr>
            <w:r>
              <w:rPr>
                <w:lang w:val="en-IN"/>
              </w:rPr>
              <w:t xml:space="preserve">2.5 to 4.3 </w:t>
            </w:r>
          </w:p>
        </w:tc>
        <w:tc>
          <w:tcPr>
            <w:tcW w:w="1585" w:type="dxa"/>
          </w:tcPr>
          <w:p w14:paraId="78C35567" w14:textId="2BB7AD4B" w:rsidR="00543AF5" w:rsidRDefault="00F426D4" w:rsidP="006C699E">
            <w:pPr>
              <w:rPr>
                <w:lang w:val="en-IN"/>
              </w:rPr>
            </w:pPr>
            <w:r>
              <w:rPr>
                <w:lang w:val="en-IN"/>
              </w:rPr>
              <w:t>0.3</w:t>
            </w:r>
          </w:p>
        </w:tc>
      </w:tr>
      <w:tr w:rsidR="00543AF5" w14:paraId="3E3D1E91" w14:textId="1DF8022F" w:rsidTr="00543AF5">
        <w:trPr>
          <w:trHeight w:val="319"/>
        </w:trPr>
        <w:tc>
          <w:tcPr>
            <w:tcW w:w="4815" w:type="dxa"/>
          </w:tcPr>
          <w:p w14:paraId="48E01A7E" w14:textId="0BD0BF92" w:rsidR="00543AF5" w:rsidRDefault="00F426D4" w:rsidP="006C699E">
            <w:pPr>
              <w:rPr>
                <w:lang w:val="en-IN"/>
              </w:rPr>
            </w:pPr>
            <w:r>
              <w:rPr>
                <w:lang w:val="en-IN"/>
              </w:rPr>
              <w:t>Shape of NP array</w:t>
            </w:r>
          </w:p>
        </w:tc>
        <w:tc>
          <w:tcPr>
            <w:tcW w:w="3118" w:type="dxa"/>
          </w:tcPr>
          <w:p w14:paraId="586538B3" w14:textId="01A33E5C" w:rsidR="00543AF5" w:rsidRDefault="00F426D4" w:rsidP="006C699E">
            <w:pPr>
              <w:rPr>
                <w:lang w:val="en-IN"/>
              </w:rPr>
            </w:pPr>
            <w:r>
              <w:rPr>
                <w:lang w:val="en-IN"/>
              </w:rPr>
              <w:t>Spherical Hexagonal or Cubic Square</w:t>
            </w:r>
          </w:p>
        </w:tc>
        <w:tc>
          <w:tcPr>
            <w:tcW w:w="1585" w:type="dxa"/>
          </w:tcPr>
          <w:p w14:paraId="4E789360" w14:textId="71648C05" w:rsidR="00543AF5" w:rsidRDefault="00F426D4" w:rsidP="006C699E">
            <w:pPr>
              <w:rPr>
                <w:lang w:val="en-IN"/>
              </w:rPr>
            </w:pPr>
            <w:r>
              <w:rPr>
                <w:lang w:val="en-IN"/>
              </w:rPr>
              <w:t>--</w:t>
            </w:r>
          </w:p>
        </w:tc>
      </w:tr>
      <w:tr w:rsidR="00543AF5" w14:paraId="0F65397D" w14:textId="4C166170" w:rsidTr="00543AF5">
        <w:trPr>
          <w:trHeight w:val="301"/>
        </w:trPr>
        <w:tc>
          <w:tcPr>
            <w:tcW w:w="4815" w:type="dxa"/>
          </w:tcPr>
          <w:p w14:paraId="49CA7DF6" w14:textId="3672F925" w:rsidR="00543AF5" w:rsidRDefault="00AC658D" w:rsidP="006C699E">
            <w:pPr>
              <w:rPr>
                <w:lang w:val="en-IN"/>
              </w:rPr>
            </w:pPr>
            <w:r>
              <w:rPr>
                <w:lang w:val="en-IN"/>
              </w:rPr>
              <w:t>Angle of incidence</w:t>
            </w:r>
          </w:p>
        </w:tc>
        <w:tc>
          <w:tcPr>
            <w:tcW w:w="3118" w:type="dxa"/>
          </w:tcPr>
          <w:p w14:paraId="784F25AC" w14:textId="0CE31125" w:rsidR="00543AF5" w:rsidRPr="00AC658D" w:rsidRDefault="00AC658D" w:rsidP="006C699E">
            <w:pPr>
              <w:rPr>
                <w:lang w:val="en-IN"/>
              </w:rPr>
            </w:pPr>
            <w:r>
              <w:rPr>
                <w:lang w:val="en-IN"/>
              </w:rPr>
              <w:t>0</w:t>
            </w:r>
            <w:r w:rsidR="00CA4E00">
              <w:rPr>
                <w:lang w:val="en-IN"/>
              </w:rPr>
              <w:t>°</w:t>
            </w:r>
            <w:r>
              <w:rPr>
                <w:lang w:val="en-IN"/>
              </w:rPr>
              <w:t xml:space="preserve"> to sin</w:t>
            </w:r>
            <w:r>
              <w:rPr>
                <w:vertAlign w:val="superscript"/>
                <w:lang w:val="en-IN"/>
              </w:rPr>
              <w:t>-1</w:t>
            </w:r>
            <w:r>
              <w:rPr>
                <w:lang w:val="en-IN"/>
              </w:rPr>
              <w:t>(n1/n2)</w:t>
            </w:r>
          </w:p>
        </w:tc>
        <w:tc>
          <w:tcPr>
            <w:tcW w:w="1585" w:type="dxa"/>
          </w:tcPr>
          <w:p w14:paraId="11A4E6F3" w14:textId="49780C35" w:rsidR="00543AF5" w:rsidRDefault="00CA4E00" w:rsidP="006C699E">
            <w:pPr>
              <w:rPr>
                <w:lang w:val="en-IN"/>
              </w:rPr>
            </w:pPr>
            <w:r>
              <w:rPr>
                <w:lang w:val="en-IN"/>
              </w:rPr>
              <w:t>1°</w:t>
            </w:r>
          </w:p>
        </w:tc>
      </w:tr>
      <w:tr w:rsidR="009C0F9B" w14:paraId="4D4E915A" w14:textId="77777777" w:rsidTr="00543AF5">
        <w:trPr>
          <w:trHeight w:val="301"/>
        </w:trPr>
        <w:tc>
          <w:tcPr>
            <w:tcW w:w="4815" w:type="dxa"/>
          </w:tcPr>
          <w:p w14:paraId="600BA412" w14:textId="4E55C6D0" w:rsidR="009C0F9B" w:rsidRDefault="009C0F9B" w:rsidP="006C699E">
            <w:pPr>
              <w:rPr>
                <w:lang w:val="en-IN"/>
              </w:rPr>
            </w:pPr>
            <w:r>
              <w:rPr>
                <w:lang w:val="en-IN"/>
              </w:rPr>
              <w:t>Wavelength</w:t>
            </w:r>
          </w:p>
        </w:tc>
        <w:tc>
          <w:tcPr>
            <w:tcW w:w="3118" w:type="dxa"/>
          </w:tcPr>
          <w:p w14:paraId="39A22912" w14:textId="677AF929" w:rsidR="009C0F9B" w:rsidRDefault="009C0F9B" w:rsidP="006C699E">
            <w:pPr>
              <w:rPr>
                <w:lang w:val="en-IN"/>
              </w:rPr>
            </w:pPr>
            <w:r>
              <w:rPr>
                <w:lang w:val="en-IN"/>
              </w:rPr>
              <w:t>400 to 2500 nm</w:t>
            </w:r>
          </w:p>
        </w:tc>
        <w:tc>
          <w:tcPr>
            <w:tcW w:w="1585" w:type="dxa"/>
          </w:tcPr>
          <w:p w14:paraId="1D0E6BE9" w14:textId="5DEE318D" w:rsidR="009C0F9B" w:rsidRDefault="009C0F9B" w:rsidP="006C699E">
            <w:pPr>
              <w:rPr>
                <w:lang w:val="en-IN"/>
              </w:rPr>
            </w:pPr>
            <w:r>
              <w:rPr>
                <w:lang w:val="en-IN"/>
              </w:rPr>
              <w:t>1 nm</w:t>
            </w:r>
          </w:p>
        </w:tc>
      </w:tr>
    </w:tbl>
    <w:p w14:paraId="4B7869C7" w14:textId="77777777" w:rsidR="009C0F9B" w:rsidRDefault="009C0F9B" w:rsidP="006C699E">
      <w:pPr>
        <w:rPr>
          <w:lang w:val="en-IN"/>
        </w:rPr>
      </w:pPr>
    </w:p>
    <w:p w14:paraId="29366C68" w14:textId="78FFD699" w:rsidR="0057471A" w:rsidRDefault="009C0F9B" w:rsidP="0057471A">
      <w:pPr>
        <w:rPr>
          <w:lang w:val="en-IN"/>
        </w:rPr>
      </w:pPr>
      <w:r>
        <w:rPr>
          <w:lang w:val="en-IN"/>
        </w:rPr>
        <w:t>With these combinations, the Transmittance and Reflectance values for s and p-polarisation is determined by MATLAB scripting.</w:t>
      </w:r>
    </w:p>
    <w:p w14:paraId="09D891CA" w14:textId="1A2935A8" w:rsidR="0057471A" w:rsidRDefault="0057471A" w:rsidP="0057471A">
      <w:pPr>
        <w:pStyle w:val="Heading2"/>
        <w:rPr>
          <w:lang w:val="en-IN"/>
        </w:rPr>
      </w:pPr>
      <w:r>
        <w:rPr>
          <w:lang w:val="en-IN"/>
        </w:rPr>
        <w:t>MATLAB</w:t>
      </w:r>
      <w:r w:rsidR="00A24846">
        <w:rPr>
          <w:lang w:val="en-IN"/>
        </w:rPr>
        <w:t xml:space="preserve"> scripting</w:t>
      </w:r>
    </w:p>
    <w:p w14:paraId="691AE4D2" w14:textId="47C92BD3" w:rsidR="0057471A" w:rsidRDefault="0057471A" w:rsidP="0057471A">
      <w:pPr>
        <w:rPr>
          <w:lang w:val="en-IN"/>
        </w:rPr>
      </w:pPr>
    </w:p>
    <w:p w14:paraId="0BA307D6" w14:textId="0926E24A" w:rsidR="0057471A" w:rsidRDefault="0057471A" w:rsidP="0057471A">
      <w:pPr>
        <w:rPr>
          <w:lang w:val="en-IN"/>
        </w:rPr>
      </w:pPr>
      <w:r>
        <w:rPr>
          <w:lang w:val="en-IN"/>
        </w:rPr>
        <w:t xml:space="preserve">Followed next is the </w:t>
      </w:r>
      <w:r w:rsidR="004F36D5">
        <w:rPr>
          <w:lang w:val="en-IN"/>
        </w:rPr>
        <w:t>step-by-step</w:t>
      </w:r>
      <w:r>
        <w:rPr>
          <w:lang w:val="en-IN"/>
        </w:rPr>
        <w:t xml:space="preserve"> guide to generate massive dataset using MATLAB scripting.</w:t>
      </w:r>
    </w:p>
    <w:p w14:paraId="33C3E350" w14:textId="77777777" w:rsidR="004F36D5" w:rsidRDefault="004F36D5" w:rsidP="0057471A">
      <w:pPr>
        <w:rPr>
          <w:lang w:val="en-IN"/>
        </w:rPr>
      </w:pPr>
    </w:p>
    <w:p w14:paraId="1D44CE74" w14:textId="72B66DE2" w:rsidR="004F36D5" w:rsidRDefault="004F36D5" w:rsidP="0057471A">
      <w:pPr>
        <w:rPr>
          <w:lang w:val="en-IN"/>
        </w:rPr>
      </w:pPr>
      <w:r>
        <w:rPr>
          <w:lang w:val="en-IN"/>
        </w:rPr>
        <w:t xml:space="preserve">It is to be noted here that although the MATLAB scripts are run in Param Ishan, it is submitted through MATLAB GUI on local PC. Simple Linux Utility for Resource Management (SLURM) then takes the job and assigns it to specified number of cores across several nodes. </w:t>
      </w:r>
    </w:p>
    <w:p w14:paraId="5BA25C7A" w14:textId="7EC2AB61" w:rsidR="008E18D9" w:rsidRDefault="008E18D9" w:rsidP="0057471A">
      <w:pPr>
        <w:rPr>
          <w:lang w:val="en-IN"/>
        </w:rPr>
      </w:pPr>
    </w:p>
    <w:p w14:paraId="0D359A22" w14:textId="6AFBC0B5" w:rsidR="008E18D9" w:rsidRDefault="008E18D9" w:rsidP="0057471A">
      <w:pPr>
        <w:rPr>
          <w:lang w:val="en-IN"/>
        </w:rPr>
      </w:pPr>
      <w:r>
        <w:rPr>
          <w:lang w:val="en-IN"/>
        </w:rPr>
        <w:t>Each node on Param Ishan has 24 cores (or workers)</w:t>
      </w:r>
      <w:r w:rsidR="00DC1A32">
        <w:rPr>
          <w:lang w:val="en-IN"/>
        </w:rPr>
        <w:t xml:space="preserve">. While submitting a MATLAB job (process explained below) we can only specify the number of cores we intend to use for the particular script. </w:t>
      </w:r>
      <w:r w:rsidR="00201123">
        <w:rPr>
          <w:lang w:val="en-IN"/>
        </w:rPr>
        <w:t xml:space="preserve">It is then job of SLURM to </w:t>
      </w:r>
      <w:r w:rsidR="001903B7">
        <w:rPr>
          <w:lang w:val="en-IN"/>
        </w:rPr>
        <w:t>balance the load between available nodes. It is advisable to use cores in multiple of 12, to ensure proper load balancing.</w:t>
      </w:r>
    </w:p>
    <w:p w14:paraId="571CC0A3" w14:textId="051718BE" w:rsidR="00C60250" w:rsidRDefault="00C60250" w:rsidP="0057471A">
      <w:pPr>
        <w:rPr>
          <w:lang w:val="en-IN"/>
        </w:rPr>
      </w:pPr>
    </w:p>
    <w:p w14:paraId="62577719" w14:textId="6B9EAA1D" w:rsidR="00D06DFE" w:rsidRDefault="00C60250" w:rsidP="0057471A">
      <w:pPr>
        <w:rPr>
          <w:lang w:val="en-IN"/>
        </w:rPr>
      </w:pPr>
      <w:r>
        <w:rPr>
          <w:lang w:val="en-IN"/>
        </w:rPr>
        <w:t>Before using MATLAB for parallel computing, install “</w:t>
      </w:r>
      <w:r w:rsidRPr="00C60250">
        <w:rPr>
          <w:lang w:val="en-IN"/>
        </w:rPr>
        <w:t>Parallel Computing Toolbox</w:t>
      </w:r>
      <w:r>
        <w:rPr>
          <w:lang w:val="en-IN"/>
        </w:rPr>
        <w:t>” and “</w:t>
      </w:r>
      <w:r w:rsidRPr="00C60250">
        <w:rPr>
          <w:lang w:val="en-IN"/>
        </w:rPr>
        <w:t xml:space="preserve">Parallel Computing Toolbox plugin for MATLAB Parallel Server with </w:t>
      </w:r>
      <w:proofErr w:type="spellStart"/>
      <w:r w:rsidRPr="00C60250">
        <w:rPr>
          <w:lang w:val="en-IN"/>
        </w:rPr>
        <w:t>Slurm</w:t>
      </w:r>
      <w:proofErr w:type="spellEnd"/>
      <w:r>
        <w:rPr>
          <w:lang w:val="en-IN"/>
        </w:rPr>
        <w:t>” from MATLAB add-ons explorer. Refer to the manual floated by CC department for configuration of MATLAB parallel computing profile on Param Ishan.</w:t>
      </w:r>
      <w:r w:rsidR="00D06DFE">
        <w:rPr>
          <w:lang w:val="en-IN"/>
        </w:rPr>
        <w:t xml:space="preserve"> </w:t>
      </w:r>
    </w:p>
    <w:p w14:paraId="5A37B7B6" w14:textId="77777777" w:rsidR="00445624" w:rsidRDefault="00445624" w:rsidP="0057471A">
      <w:pPr>
        <w:rPr>
          <w:lang w:val="en-IN"/>
        </w:rPr>
      </w:pPr>
    </w:p>
    <w:p w14:paraId="40F10BE7" w14:textId="0401F59A" w:rsidR="00D06DFE" w:rsidRDefault="00D06DFE" w:rsidP="0057471A">
      <w:pPr>
        <w:rPr>
          <w:lang w:val="en-IN"/>
        </w:rPr>
      </w:pPr>
      <w:r>
        <w:rPr>
          <w:lang w:val="en-IN"/>
        </w:rPr>
        <w:t>After successful configuration, comes the part of running the script.</w:t>
      </w:r>
    </w:p>
    <w:p w14:paraId="7EEB9100" w14:textId="69C62425" w:rsidR="00445624" w:rsidRDefault="00445624" w:rsidP="0057471A">
      <w:pPr>
        <w:rPr>
          <w:lang w:val="en-IN"/>
        </w:rPr>
      </w:pPr>
      <w:r>
        <w:rPr>
          <w:lang w:val="en-IN"/>
        </w:rPr>
        <w:t>The entire code has been spl</w:t>
      </w:r>
      <w:r w:rsidR="008A03DC">
        <w:rPr>
          <w:lang w:val="en-IN"/>
        </w:rPr>
        <w:t>it into 3 parts. The first part is named as “</w:t>
      </w:r>
      <w:r w:rsidR="008A03DC" w:rsidRPr="008A03DC">
        <w:rPr>
          <w:lang w:val="en-IN"/>
        </w:rPr>
        <w:t>Data_generation_code_1</w:t>
      </w:r>
      <w:r w:rsidR="008A03DC">
        <w:rPr>
          <w:lang w:val="en-IN"/>
        </w:rPr>
        <w:t>.m”, the second as “</w:t>
      </w:r>
      <w:proofErr w:type="spellStart"/>
      <w:r w:rsidR="008A03DC" w:rsidRPr="008A03DC">
        <w:rPr>
          <w:lang w:val="en-IN"/>
        </w:rPr>
        <w:t>get_fn_T_avg_theta</w:t>
      </w:r>
      <w:r w:rsidR="008A03DC">
        <w:rPr>
          <w:lang w:val="en-IN"/>
        </w:rPr>
        <w:t>.m</w:t>
      </w:r>
      <w:proofErr w:type="spellEnd"/>
      <w:r w:rsidR="008A03DC">
        <w:rPr>
          <w:lang w:val="en-IN"/>
        </w:rPr>
        <w:t>” and the third as “</w:t>
      </w:r>
      <w:proofErr w:type="spellStart"/>
      <w:r w:rsidR="008A03DC" w:rsidRPr="008A03DC">
        <w:rPr>
          <w:lang w:val="en-IN"/>
        </w:rPr>
        <w:t>submit_and_store.m</w:t>
      </w:r>
      <w:proofErr w:type="spellEnd"/>
      <w:r w:rsidR="008A03DC">
        <w:rPr>
          <w:lang w:val="en-IN"/>
        </w:rPr>
        <w:t>”.</w:t>
      </w:r>
      <w:r w:rsidR="007A0A08">
        <w:rPr>
          <w:lang w:val="en-IN"/>
        </w:rPr>
        <w:t xml:space="preserve"> </w:t>
      </w:r>
    </w:p>
    <w:p w14:paraId="71659227" w14:textId="60A4E5E4" w:rsidR="007A0A08" w:rsidRDefault="007A0A08" w:rsidP="0057471A">
      <w:pPr>
        <w:rPr>
          <w:lang w:val="en-IN"/>
        </w:rPr>
      </w:pPr>
    </w:p>
    <w:p w14:paraId="7DAAF7EA" w14:textId="232A8943" w:rsidR="006C6AD5" w:rsidRDefault="007A0A08" w:rsidP="0057471A">
      <w:pPr>
        <w:rPr>
          <w:lang w:val="en-IN"/>
        </w:rPr>
      </w:pPr>
      <w:r>
        <w:rPr>
          <w:lang w:val="en-IN"/>
        </w:rPr>
        <w:t xml:space="preserve">The </w:t>
      </w:r>
      <w:r w:rsidR="006C6AD5">
        <w:rPr>
          <w:lang w:val="en-IN"/>
        </w:rPr>
        <w:t>geometrical and other</w:t>
      </w:r>
      <w:r>
        <w:rPr>
          <w:lang w:val="en-IN"/>
        </w:rPr>
        <w:t xml:space="preserve"> specification</w:t>
      </w:r>
      <w:r w:rsidR="006C6AD5">
        <w:rPr>
          <w:lang w:val="en-IN"/>
        </w:rPr>
        <w:t>s</w:t>
      </w:r>
      <w:r>
        <w:rPr>
          <w:lang w:val="en-IN"/>
        </w:rPr>
        <w:t xml:space="preserve"> of the nanoparticle meta-grid is </w:t>
      </w:r>
      <w:r w:rsidR="00261B7C">
        <w:rPr>
          <w:lang w:val="en-IN"/>
        </w:rPr>
        <w:t>set in the first script. From the first script, the “</w:t>
      </w:r>
      <w:proofErr w:type="spellStart"/>
      <w:r w:rsidR="00261B7C" w:rsidRPr="008A03DC">
        <w:rPr>
          <w:lang w:val="en-IN"/>
        </w:rPr>
        <w:t>get_fn_T_avg_theta</w:t>
      </w:r>
      <w:r w:rsidR="00261B7C">
        <w:rPr>
          <w:lang w:val="en-IN"/>
        </w:rPr>
        <w:t>.m</w:t>
      </w:r>
      <w:proofErr w:type="spellEnd"/>
      <w:r w:rsidR="00261B7C">
        <w:rPr>
          <w:lang w:val="en-IN"/>
        </w:rPr>
        <w:t>” script is called, which is basically a function with</w:t>
      </w:r>
      <w:r w:rsidR="006C6AD5">
        <w:rPr>
          <w:lang w:val="en-IN"/>
        </w:rPr>
        <w:t xml:space="preserve"> nested</w:t>
      </w:r>
      <w:r w:rsidR="00261B7C">
        <w:rPr>
          <w:lang w:val="en-IN"/>
        </w:rPr>
        <w:t xml:space="preserve"> loops on gap and theta values. </w:t>
      </w:r>
    </w:p>
    <w:p w14:paraId="31E08E81" w14:textId="77777777" w:rsidR="00D165C9" w:rsidRDefault="00D165C9" w:rsidP="0057471A">
      <w:pPr>
        <w:rPr>
          <w:lang w:val="en-IN"/>
        </w:rPr>
      </w:pPr>
    </w:p>
    <w:p w14:paraId="26AFA49C" w14:textId="7326AC5E" w:rsidR="00261B7C" w:rsidRDefault="00261B7C" w:rsidP="0057471A">
      <w:pPr>
        <w:rPr>
          <w:lang w:val="en-IN"/>
        </w:rPr>
      </w:pPr>
      <w:r>
        <w:rPr>
          <w:lang w:val="en-IN"/>
        </w:rPr>
        <w:t xml:space="preserve">Basically, to run a MATLAB loop in parallel cluster, one of the many ways is to use the </w:t>
      </w:r>
      <w:proofErr w:type="spellStart"/>
      <w:r w:rsidRPr="00261B7C">
        <w:rPr>
          <w:b/>
          <w:bCs/>
          <w:lang w:val="en-IN"/>
        </w:rPr>
        <w:t>parfor</w:t>
      </w:r>
      <w:proofErr w:type="spellEnd"/>
      <w:r>
        <w:rPr>
          <w:b/>
          <w:bCs/>
          <w:lang w:val="en-IN"/>
        </w:rPr>
        <w:t xml:space="preserve"> </w:t>
      </w:r>
      <w:r>
        <w:rPr>
          <w:lang w:val="en-IN"/>
        </w:rPr>
        <w:t xml:space="preserve">(parallel for) function. Inside a </w:t>
      </w:r>
      <w:proofErr w:type="spellStart"/>
      <w:r>
        <w:rPr>
          <w:lang w:val="en-IN"/>
        </w:rPr>
        <w:t>parfor</w:t>
      </w:r>
      <w:proofErr w:type="spellEnd"/>
      <w:r>
        <w:rPr>
          <w:lang w:val="en-IN"/>
        </w:rPr>
        <w:t xml:space="preserve"> </w:t>
      </w:r>
      <w:r w:rsidR="00D165C9">
        <w:rPr>
          <w:lang w:val="en-IN"/>
        </w:rPr>
        <w:t>loop</w:t>
      </w:r>
      <w:r>
        <w:rPr>
          <w:lang w:val="en-IN"/>
        </w:rPr>
        <w:t>, one can use at most one nested for loop.</w:t>
      </w:r>
    </w:p>
    <w:p w14:paraId="6E463E40" w14:textId="02A9BC63" w:rsidR="00D165C9" w:rsidRDefault="00261B7C" w:rsidP="0057471A">
      <w:pPr>
        <w:rPr>
          <w:lang w:val="en-IN"/>
        </w:rPr>
      </w:pPr>
      <w:r>
        <w:rPr>
          <w:lang w:val="en-IN"/>
        </w:rPr>
        <w:t xml:space="preserve">It is </w:t>
      </w:r>
      <w:r w:rsidR="004C3803">
        <w:rPr>
          <w:lang w:val="en-IN"/>
        </w:rPr>
        <w:t>very</w:t>
      </w:r>
      <w:r w:rsidR="00D165C9">
        <w:rPr>
          <w:lang w:val="en-IN"/>
        </w:rPr>
        <w:t xml:space="preserve"> </w:t>
      </w:r>
      <w:r>
        <w:rPr>
          <w:lang w:val="en-IN"/>
        </w:rPr>
        <w:t xml:space="preserve">important to note here that in a script only one </w:t>
      </w:r>
      <w:proofErr w:type="spellStart"/>
      <w:r>
        <w:rPr>
          <w:lang w:val="en-IN"/>
        </w:rPr>
        <w:t>parfor</w:t>
      </w:r>
      <w:proofErr w:type="spellEnd"/>
      <w:r>
        <w:rPr>
          <w:lang w:val="en-IN"/>
        </w:rPr>
        <w:t xml:space="preserve"> loop can be used, and the recommended </w:t>
      </w:r>
      <w:r w:rsidR="004C3803">
        <w:rPr>
          <w:lang w:val="en-IN"/>
        </w:rPr>
        <w:t>practice</w:t>
      </w:r>
      <w:r>
        <w:rPr>
          <w:lang w:val="en-IN"/>
        </w:rPr>
        <w:t xml:space="preserve"> is to make the outermost loop as the </w:t>
      </w:r>
      <w:proofErr w:type="spellStart"/>
      <w:r>
        <w:rPr>
          <w:lang w:val="en-IN"/>
        </w:rPr>
        <w:t>parfor</w:t>
      </w:r>
      <w:proofErr w:type="spellEnd"/>
      <w:r>
        <w:rPr>
          <w:lang w:val="en-IN"/>
        </w:rPr>
        <w:t xml:space="preserve"> loop. </w:t>
      </w:r>
      <w:r w:rsidR="004C3803">
        <w:rPr>
          <w:lang w:val="en-IN"/>
        </w:rPr>
        <w:t>This ensures optimal utilisation of the parallel computing feature.</w:t>
      </w:r>
    </w:p>
    <w:p w14:paraId="3D23E8D1" w14:textId="294DA7C9" w:rsidR="00261B7C" w:rsidRDefault="005B7936" w:rsidP="0057471A">
      <w:pPr>
        <w:rPr>
          <w:lang w:val="en-IN"/>
        </w:rPr>
      </w:pPr>
      <w:r>
        <w:rPr>
          <w:lang w:val="en-IN"/>
        </w:rPr>
        <w:t xml:space="preserve">This modification </w:t>
      </w:r>
      <w:r w:rsidR="00D165C9">
        <w:rPr>
          <w:lang w:val="en-IN"/>
        </w:rPr>
        <w:t>is generally termed as</w:t>
      </w:r>
      <w:r>
        <w:rPr>
          <w:lang w:val="en-IN"/>
        </w:rPr>
        <w:t xml:space="preserve"> par</w:t>
      </w:r>
      <w:r w:rsidR="002831EF">
        <w:rPr>
          <w:lang w:val="en-IN"/>
        </w:rPr>
        <w:t>a</w:t>
      </w:r>
      <w:r>
        <w:rPr>
          <w:lang w:val="en-IN"/>
        </w:rPr>
        <w:t>lle</w:t>
      </w:r>
      <w:r w:rsidR="002831EF">
        <w:rPr>
          <w:lang w:val="en-IN"/>
        </w:rPr>
        <w:t>l</w:t>
      </w:r>
      <w:r>
        <w:rPr>
          <w:lang w:val="en-IN"/>
        </w:rPr>
        <w:t>i</w:t>
      </w:r>
      <w:r w:rsidR="002831EF">
        <w:rPr>
          <w:lang w:val="en-IN"/>
        </w:rPr>
        <w:t>s</w:t>
      </w:r>
      <w:r>
        <w:rPr>
          <w:lang w:val="en-IN"/>
        </w:rPr>
        <w:t>ation of</w:t>
      </w:r>
      <w:r w:rsidR="008F343A">
        <w:rPr>
          <w:lang w:val="en-IN"/>
        </w:rPr>
        <w:t xml:space="preserve"> general</w:t>
      </w:r>
      <w:r>
        <w:rPr>
          <w:lang w:val="en-IN"/>
        </w:rPr>
        <w:t xml:space="preserve"> MATLAB code for use in parallel cluster.</w:t>
      </w:r>
      <w:r w:rsidR="008F343A">
        <w:rPr>
          <w:lang w:val="en-IN"/>
        </w:rPr>
        <w:t xml:space="preserve"> </w:t>
      </w:r>
    </w:p>
    <w:p w14:paraId="0376C07B" w14:textId="7DC2E35B" w:rsidR="003C575F" w:rsidRDefault="003C575F" w:rsidP="0057471A">
      <w:pPr>
        <w:rPr>
          <w:lang w:val="en-IN"/>
        </w:rPr>
      </w:pPr>
    </w:p>
    <w:p w14:paraId="38990E7F" w14:textId="653B6EC0" w:rsidR="003C575F" w:rsidRDefault="003C575F" w:rsidP="0057471A">
      <w:pPr>
        <w:rPr>
          <w:lang w:val="en-IN"/>
        </w:rPr>
      </w:pPr>
      <w:r>
        <w:rPr>
          <w:lang w:val="en-IN"/>
        </w:rPr>
        <w:t>As mentioned in the combination table, our code needs 4 nested loops in total, each for height, radius, gap and theta respectively. The last two loops, i.e., gap and theta are kept inside the “</w:t>
      </w:r>
      <w:proofErr w:type="spellStart"/>
      <w:r w:rsidRPr="008A03DC">
        <w:rPr>
          <w:lang w:val="en-IN"/>
        </w:rPr>
        <w:t>get_fn_T_avg_theta</w:t>
      </w:r>
      <w:r>
        <w:rPr>
          <w:lang w:val="en-IN"/>
        </w:rPr>
        <w:t>.m</w:t>
      </w:r>
      <w:proofErr w:type="spellEnd"/>
      <w:r>
        <w:rPr>
          <w:lang w:val="en-IN"/>
        </w:rPr>
        <w:t xml:space="preserve">” script. When this function is called from inside the for loop for radius, which itself is inside the </w:t>
      </w:r>
      <w:proofErr w:type="spellStart"/>
      <w:r>
        <w:rPr>
          <w:lang w:val="en-IN"/>
        </w:rPr>
        <w:t>parfor</w:t>
      </w:r>
      <w:proofErr w:type="spellEnd"/>
      <w:r>
        <w:rPr>
          <w:lang w:val="en-IN"/>
        </w:rPr>
        <w:t xml:space="preserve"> loop for height, it works </w:t>
      </w:r>
      <w:r w:rsidR="00752E8A">
        <w:rPr>
          <w:lang w:val="en-IN"/>
        </w:rPr>
        <w:t xml:space="preserve">perfectly </w:t>
      </w:r>
      <w:r>
        <w:rPr>
          <w:lang w:val="en-IN"/>
        </w:rPr>
        <w:t>without any issue.</w:t>
      </w:r>
    </w:p>
    <w:p w14:paraId="3414B97B" w14:textId="1A1C7595" w:rsidR="0027653F" w:rsidRDefault="0027653F" w:rsidP="0057471A">
      <w:pPr>
        <w:rPr>
          <w:lang w:val="en-IN"/>
        </w:rPr>
      </w:pPr>
    </w:p>
    <w:p w14:paraId="50D79D0F" w14:textId="18C20542" w:rsidR="0027653F" w:rsidRDefault="0027653F" w:rsidP="0057471A">
      <w:pPr>
        <w:rPr>
          <w:lang w:val="en-IN"/>
        </w:rPr>
      </w:pPr>
      <w:r>
        <w:rPr>
          <w:lang w:val="en-IN"/>
        </w:rPr>
        <w:t>The third script, “</w:t>
      </w:r>
      <w:proofErr w:type="spellStart"/>
      <w:r w:rsidRPr="008A03DC">
        <w:rPr>
          <w:lang w:val="en-IN"/>
        </w:rPr>
        <w:t>submit_and_store.m</w:t>
      </w:r>
      <w:proofErr w:type="spellEnd"/>
      <w:r>
        <w:rPr>
          <w:lang w:val="en-IN"/>
        </w:rPr>
        <w:t xml:space="preserve">” </w:t>
      </w:r>
      <w:r w:rsidR="005F3CB7">
        <w:rPr>
          <w:lang w:val="en-IN"/>
        </w:rPr>
        <w:t>is used to specify the number of cores required, actually submit the job to Param Ishan and to also specify the location to store the output files generated.</w:t>
      </w:r>
    </w:p>
    <w:p w14:paraId="665082AD" w14:textId="39B20E8D" w:rsidR="00724739" w:rsidRDefault="00724739" w:rsidP="0057471A">
      <w:pPr>
        <w:rPr>
          <w:lang w:val="en-IN"/>
        </w:rPr>
      </w:pPr>
    </w:p>
    <w:p w14:paraId="63031750" w14:textId="77777777" w:rsidR="00AB317D" w:rsidRDefault="00AB317D" w:rsidP="0057471A">
      <w:pPr>
        <w:rPr>
          <w:noProof/>
        </w:rPr>
      </w:pPr>
    </w:p>
    <w:p w14:paraId="522A7389" w14:textId="77777777" w:rsidR="00AB317D" w:rsidRDefault="00AB317D" w:rsidP="0057471A">
      <w:pPr>
        <w:rPr>
          <w:noProof/>
        </w:rPr>
      </w:pPr>
    </w:p>
    <w:p w14:paraId="14979B4F" w14:textId="77777777" w:rsidR="00AB317D" w:rsidRDefault="00AB317D" w:rsidP="0057471A">
      <w:pPr>
        <w:rPr>
          <w:noProof/>
        </w:rPr>
      </w:pPr>
    </w:p>
    <w:p w14:paraId="4E5C8B0F" w14:textId="296073B5" w:rsidR="00E0742A" w:rsidRDefault="00724739" w:rsidP="0057471A">
      <w:pPr>
        <w:rPr>
          <w:noProof/>
        </w:rPr>
      </w:pPr>
      <w:r w:rsidRPr="00724739">
        <w:rPr>
          <w:noProof/>
        </w:rPr>
        <w:t xml:space="preserve"> </w:t>
      </w:r>
    </w:p>
    <w:p w14:paraId="3CCB7275" w14:textId="5A87A917" w:rsidR="00E0742A" w:rsidRDefault="00AB317D" w:rsidP="00AB317D">
      <w:pPr>
        <w:pStyle w:val="Heading3"/>
        <w:rPr>
          <w:noProof/>
        </w:rPr>
      </w:pPr>
      <w:r>
        <w:rPr>
          <w:noProof/>
        </w:rPr>
        <w:t>Script modification for each run</w:t>
      </w:r>
      <w:r w:rsidR="00016F23">
        <w:rPr>
          <w:noProof/>
        </w:rPr>
        <w:t>: Main script</w:t>
      </w:r>
    </w:p>
    <w:p w14:paraId="3437A8E6" w14:textId="64709DCB" w:rsidR="00AB317D" w:rsidRPr="00AB317D" w:rsidRDefault="00AB317D" w:rsidP="00AB317D"/>
    <w:p w14:paraId="16CA3A2F" w14:textId="77777777" w:rsidR="008A1872" w:rsidRDefault="00AB317D" w:rsidP="0057471A">
      <w:pPr>
        <w:rPr>
          <w:noProof/>
        </w:rPr>
      </w:pPr>
      <w:r>
        <w:rPr>
          <w:noProof/>
        </w:rPr>
        <w:t>Given the number of combinations we want to run, it is not possible to generate data for all the combina</w:t>
      </w:r>
      <w:r w:rsidR="008A1872">
        <w:rPr>
          <w:noProof/>
        </w:rPr>
        <w:t xml:space="preserve">tions in one go. Instead, we will have to split the entire job into numerous sub-jobs on the basis of geometrical combinations. </w:t>
      </w:r>
    </w:p>
    <w:p w14:paraId="5DB8C650" w14:textId="13E1EC32" w:rsidR="00E0742A" w:rsidRDefault="008A1872" w:rsidP="0057471A">
      <w:pPr>
        <w:rPr>
          <w:noProof/>
        </w:rPr>
      </w:pPr>
      <w:r>
        <w:rPr>
          <w:noProof/>
        </w:rPr>
        <w:t xml:space="preserve">Even for the data generated, as we are using parallel cluster for computing, separate files should be made for storing. The script </w:t>
      </w:r>
      <w:r w:rsidR="00EC0CF9">
        <w:rPr>
          <w:noProof/>
        </w:rPr>
        <w:t>is</w:t>
      </w:r>
      <w:r>
        <w:rPr>
          <w:noProof/>
        </w:rPr>
        <w:t xml:space="preserve"> configured for th</w:t>
      </w:r>
      <w:r w:rsidR="00EC0CF9">
        <w:rPr>
          <w:noProof/>
        </w:rPr>
        <w:t>e same.</w:t>
      </w:r>
    </w:p>
    <w:p w14:paraId="60232218" w14:textId="77C250CB" w:rsidR="00E0742A" w:rsidRDefault="00E0742A" w:rsidP="0057471A">
      <w:pPr>
        <w:rPr>
          <w:noProof/>
        </w:rPr>
      </w:pPr>
    </w:p>
    <w:p w14:paraId="2BABB0A1" w14:textId="0844B121" w:rsidR="00E0742A" w:rsidRDefault="00DC02BA" w:rsidP="0057471A">
      <w:pPr>
        <w:rPr>
          <w:noProof/>
        </w:rPr>
      </w:pPr>
      <w:r>
        <w:rPr>
          <w:noProof/>
        </w:rPr>
        <w:t>In the figures 1 thorugh 5 attached below, the entire “Data_generation_code.m” script can be viewed.</w:t>
      </w:r>
    </w:p>
    <w:p w14:paraId="4E4C0199" w14:textId="76E902E6" w:rsidR="00DC02BA" w:rsidRDefault="00DC02BA" w:rsidP="0057471A">
      <w:pPr>
        <w:rPr>
          <w:noProof/>
        </w:rPr>
      </w:pPr>
      <w:r>
        <w:rPr>
          <w:noProof/>
        </w:rPr>
        <w:t>The values till line number 15 (Fig 1) need not be changed, unless there is any decision to generate data for some other combination.</w:t>
      </w:r>
    </w:p>
    <w:p w14:paraId="6421197A" w14:textId="1D059CBD" w:rsidR="007737FC" w:rsidRDefault="007737FC" w:rsidP="0057471A">
      <w:pPr>
        <w:rPr>
          <w:noProof/>
        </w:rPr>
      </w:pPr>
      <w:r>
        <w:rPr>
          <w:noProof/>
        </w:rPr>
        <w:t>In line 19, the value of ‘n2’ must remain fixed for 4 combinations (2*2) of ‘isHex’ and ‘n1’.</w:t>
      </w:r>
      <w:r w:rsidR="009A40DE">
        <w:rPr>
          <w:noProof/>
        </w:rPr>
        <w:t xml:space="preserve"> This should repeat for all 7 values of ‘n2’. The scheme for storing the data generated has been explained later in this documentation.</w:t>
      </w:r>
    </w:p>
    <w:p w14:paraId="306CD0CE" w14:textId="3C1B303B" w:rsidR="00E0742A" w:rsidRDefault="00AE6C9D" w:rsidP="0057471A">
      <w:pPr>
        <w:rPr>
          <w:noProof/>
        </w:rPr>
      </w:pPr>
      <w:r>
        <w:rPr>
          <w:noProof/>
        </w:rPr>
        <mc:AlternateContent>
          <mc:Choice Requires="wps">
            <w:drawing>
              <wp:anchor distT="0" distB="0" distL="114300" distR="114300" simplePos="0" relativeHeight="251660288" behindDoc="0" locked="0" layoutInCell="1" allowOverlap="1" wp14:anchorId="55B88B65" wp14:editId="6B6DD344">
                <wp:simplePos x="0" y="0"/>
                <wp:positionH relativeFrom="column">
                  <wp:posOffset>36576</wp:posOffset>
                </wp:positionH>
                <wp:positionV relativeFrom="paragraph">
                  <wp:posOffset>3310026</wp:posOffset>
                </wp:positionV>
                <wp:extent cx="5943600" cy="167640"/>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167640"/>
                        </a:xfrm>
                        <a:prstGeom prst="rect">
                          <a:avLst/>
                        </a:prstGeom>
                        <a:solidFill>
                          <a:prstClr val="white"/>
                        </a:solidFill>
                        <a:ln>
                          <a:noFill/>
                        </a:ln>
                      </wps:spPr>
                      <wps:txbx>
                        <w:txbxContent>
                          <w:p w14:paraId="7BE81162" w14:textId="755434AA" w:rsidR="00EC0CF9" w:rsidRPr="004F5FF3" w:rsidRDefault="00EC0CF9" w:rsidP="00EC0CF9">
                            <w:pPr>
                              <w:pStyle w:val="Caption"/>
                              <w:rPr>
                                <w:noProof/>
                              </w:rPr>
                            </w:pPr>
                            <w:r>
                              <w:t xml:space="preserve">Figure </w:t>
                            </w:r>
                            <w:r w:rsidR="00F876E9">
                              <w:fldChar w:fldCharType="begin"/>
                            </w:r>
                            <w:r w:rsidR="00F876E9">
                              <w:instrText xml:space="preserve"> SEQ Figure \* ARABIC </w:instrText>
                            </w:r>
                            <w:r w:rsidR="00F876E9">
                              <w:fldChar w:fldCharType="separate"/>
                            </w:r>
                            <w:r w:rsidR="00E664C7">
                              <w:rPr>
                                <w:noProof/>
                              </w:rPr>
                              <w:t>1</w:t>
                            </w:r>
                            <w:r w:rsidR="00F876E9">
                              <w:rPr>
                                <w:noProof/>
                              </w:rPr>
                              <w:fldChar w:fldCharType="end"/>
                            </w:r>
                            <w:r>
                              <w:t>: Data Generation (1/</w:t>
                            </w:r>
                            <w:r w:rsidR="00031FB4">
                              <w:t>5</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55B88B65" id="_x0000_t202" coordsize="21600,21600" o:spt="202" path="m,l,21600r21600,l21600,xe">
                <v:stroke joinstyle="miter"/>
                <v:path gradientshapeok="t" o:connecttype="rect"/>
              </v:shapetype>
              <v:shape id="Text Box 6" o:spid="_x0000_s1026" type="#_x0000_t202" style="position:absolute;margin-left:2.9pt;margin-top:260.65pt;width:468pt;height:13.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" stroked="f">
                <v:textbox inset="0,0,0,0">
                  <w:txbxContent>
                    <w:p w14:paraId="7BE81162" w14:textId="755434AA" w:rsidR="00EC0CF9" w:rsidRPr="004F5FF3" w:rsidRDefault="00EC0CF9" w:rsidP="00EC0CF9">
                      <w:pPr>
                        <w:pStyle w:val="Caption"/>
                        <w:rPr>
                          <w:noProof/>
                        </w:rPr>
                      </w:pPr>
                      <w:r>
                        <w:t xml:space="preserve">Figure </w:t>
                      </w:r>
                      <w:r w:rsidR="00F876E9">
                        <w:fldChar w:fldCharType="begin"/>
                      </w:r>
                      <w:r w:rsidR="00F876E9">
                        <w:instrText xml:space="preserve"> SEQ Figure \* ARABIC </w:instrText>
                      </w:r>
                      <w:r w:rsidR="00F876E9">
                        <w:fldChar w:fldCharType="separate"/>
                      </w:r>
                      <w:r w:rsidR="00E664C7">
                        <w:rPr>
                          <w:noProof/>
                        </w:rPr>
                        <w:t>1</w:t>
                      </w:r>
                      <w:r w:rsidR="00F876E9">
                        <w:rPr>
                          <w:noProof/>
                        </w:rPr>
                        <w:fldChar w:fldCharType="end"/>
                      </w:r>
                      <w:r>
                        <w:t>: Data Generation (1/</w:t>
                      </w:r>
                      <w:r w:rsidR="00031FB4">
                        <w:t>5</w:t>
                      </w:r>
                      <w:r>
                        <w:t>)</w:t>
                      </w:r>
                    </w:p>
                  </w:txbxContent>
                </v:textbox>
                <w10:wrap type="square"/>
              </v:shape>
            </w:pict>
          </mc:Fallback>
        </mc:AlternateContent>
      </w:r>
      <w:r>
        <w:rPr>
          <w:noProof/>
        </w:rPr>
        <w:drawing>
          <wp:anchor distT="0" distB="0" distL="114300" distR="114300" simplePos="0" relativeHeight="251659264" behindDoc="0" locked="0" layoutInCell="1" allowOverlap="1" wp14:anchorId="6FED9450" wp14:editId="75457094">
            <wp:simplePos x="0" y="0"/>
            <wp:positionH relativeFrom="column">
              <wp:posOffset>0</wp:posOffset>
            </wp:positionH>
            <wp:positionV relativeFrom="paragraph">
              <wp:posOffset>232080</wp:posOffset>
            </wp:positionV>
            <wp:extent cx="5943600" cy="3079115"/>
            <wp:effectExtent l="0" t="0" r="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1">
                      <a:extLst>
                        <a:ext uri="{28A0092B-C50C-407E-A947-70E740481C1C}">
                          <a14:useLocalDpi xmlns:a14="http://schemas.microsoft.com/office/drawing/2010/main" val="0"/>
                        </a:ext>
                      </a:extLst>
                    </a:blip>
                    <a:srcRect t="2627" r="-16" b="5204"/>
                    <a:stretch/>
                  </pic:blipFill>
                  <pic:spPr bwMode="auto">
                    <a:xfrm>
                      <a:off x="0" y="0"/>
                      <a:ext cx="5943600" cy="307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0DE">
        <w:rPr>
          <w:noProof/>
        </w:rPr>
        <w:t>The ‘theta_list’ also should remain unchanged.</w:t>
      </w:r>
    </w:p>
    <w:p w14:paraId="0B47FDFD" w14:textId="65BD6D7B" w:rsidR="00E0742A" w:rsidRDefault="00E0742A" w:rsidP="0057471A">
      <w:pPr>
        <w:rPr>
          <w:noProof/>
        </w:rPr>
      </w:pPr>
    </w:p>
    <w:p w14:paraId="26A9AA66" w14:textId="77777777" w:rsidR="001E159C" w:rsidRDefault="00116951" w:rsidP="001E159C">
      <w:pPr>
        <w:rPr>
          <w:noProof/>
        </w:rPr>
      </w:pPr>
      <w:r>
        <w:rPr>
          <w:noProof/>
        </w:rPr>
        <w:t>The next modification is required in the permittivity values.</w:t>
      </w:r>
      <w:r w:rsidR="00D52F29">
        <w:rPr>
          <w:noProof/>
        </w:rPr>
        <w:t xml:space="preserve"> The script is already loaded with the permittivity values of all 5 NP material. </w:t>
      </w:r>
      <w:r w:rsidR="00E35614">
        <w:rPr>
          <w:noProof/>
        </w:rPr>
        <w:t>The only modification required is uncommenting the permittivity</w:t>
      </w:r>
      <w:r w:rsidR="001E159C">
        <w:rPr>
          <w:noProof/>
        </w:rPr>
        <w:t xml:space="preserve"> </w:t>
      </w:r>
      <w:r w:rsidR="00E35614">
        <w:rPr>
          <w:noProof/>
        </w:rPr>
        <w:t>values for required material and commenting the rest.</w:t>
      </w:r>
    </w:p>
    <w:p w14:paraId="7CDD3C09" w14:textId="7AE10C81" w:rsidR="00EC0CF9" w:rsidRDefault="00724739" w:rsidP="001E159C">
      <w:r>
        <w:rPr>
          <w:noProof/>
        </w:rPr>
        <w:drawing>
          <wp:inline distT="0" distB="0" distL="0" distR="0" wp14:anchorId="003871C6" wp14:editId="4F80225A">
            <wp:extent cx="5943409" cy="3064967"/>
            <wp:effectExtent l="0" t="0" r="63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65" b="5204"/>
                    <a:stretch/>
                  </pic:blipFill>
                  <pic:spPr bwMode="auto">
                    <a:xfrm>
                      <a:off x="0" y="0"/>
                      <a:ext cx="5943600" cy="3065066"/>
                    </a:xfrm>
                    <a:prstGeom prst="rect">
                      <a:avLst/>
                    </a:prstGeom>
                    <a:ln>
                      <a:noFill/>
                    </a:ln>
                    <a:extLst>
                      <a:ext uri="{53640926-AAD7-44D8-BBD7-CCE9431645EC}">
                        <a14:shadowObscured xmlns:a14="http://schemas.microsoft.com/office/drawing/2010/main"/>
                      </a:ext>
                    </a:extLst>
                  </pic:spPr>
                </pic:pic>
              </a:graphicData>
            </a:graphic>
          </wp:inline>
        </w:drawing>
      </w:r>
    </w:p>
    <w:p w14:paraId="7EE4F9AE" w14:textId="06B76A7D" w:rsidR="00724739" w:rsidRDefault="00EC0CF9" w:rsidP="00EC0CF9">
      <w:pPr>
        <w:pStyle w:val="Caption"/>
        <w:rPr>
          <w:noProof/>
        </w:rPr>
      </w:pPr>
      <w:r>
        <w:t xml:space="preserve">Figure </w:t>
      </w:r>
      <w:r w:rsidR="00F876E9">
        <w:fldChar w:fldCharType="begin"/>
      </w:r>
      <w:r w:rsidR="00F876E9">
        <w:instrText xml:space="preserve"> SEQ Figure \* ARABIC </w:instrText>
      </w:r>
      <w:r w:rsidR="00F876E9">
        <w:fldChar w:fldCharType="separate"/>
      </w:r>
      <w:r w:rsidR="00E664C7">
        <w:rPr>
          <w:noProof/>
        </w:rPr>
        <w:t>2</w:t>
      </w:r>
      <w:r w:rsidR="00F876E9">
        <w:rPr>
          <w:noProof/>
        </w:rPr>
        <w:fldChar w:fldCharType="end"/>
      </w:r>
      <w:r>
        <w:t>: Data Generation (2</w:t>
      </w:r>
      <w:r w:rsidR="000218D8">
        <w:t>/5</w:t>
      </w:r>
      <w:r>
        <w:t>)</w:t>
      </w:r>
    </w:p>
    <w:p w14:paraId="74ACECFF" w14:textId="77777777" w:rsidR="00EC0CF9" w:rsidRDefault="00724739" w:rsidP="00EC0CF9">
      <w:pPr>
        <w:keepNext/>
      </w:pPr>
      <w:r>
        <w:rPr>
          <w:noProof/>
        </w:rPr>
        <w:drawing>
          <wp:inline distT="0" distB="0" distL="0" distR="0" wp14:anchorId="696F58C4" wp14:editId="64879AA9">
            <wp:extent cx="5941695" cy="308673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627" b="4965"/>
                    <a:stretch/>
                  </pic:blipFill>
                  <pic:spPr bwMode="auto">
                    <a:xfrm>
                      <a:off x="0" y="0"/>
                      <a:ext cx="5943600" cy="3087725"/>
                    </a:xfrm>
                    <a:prstGeom prst="rect">
                      <a:avLst/>
                    </a:prstGeom>
                    <a:ln>
                      <a:noFill/>
                    </a:ln>
                    <a:extLst>
                      <a:ext uri="{53640926-AAD7-44D8-BBD7-CCE9431645EC}">
                        <a14:shadowObscured xmlns:a14="http://schemas.microsoft.com/office/drawing/2010/main"/>
                      </a:ext>
                    </a:extLst>
                  </pic:spPr>
                </pic:pic>
              </a:graphicData>
            </a:graphic>
          </wp:inline>
        </w:drawing>
      </w:r>
    </w:p>
    <w:p w14:paraId="350BAC2C" w14:textId="0D65D90D" w:rsidR="00724739" w:rsidRDefault="00EC0CF9" w:rsidP="00EC0CF9">
      <w:pPr>
        <w:pStyle w:val="Caption"/>
        <w:rPr>
          <w:lang w:val="en-IN"/>
        </w:rPr>
      </w:pPr>
      <w:r>
        <w:t xml:space="preserve">Figure </w:t>
      </w:r>
      <w:r w:rsidR="00F876E9">
        <w:fldChar w:fldCharType="begin"/>
      </w:r>
      <w:r w:rsidR="00F876E9">
        <w:instrText xml:space="preserve"> SEQ Figure \* ARABIC </w:instrText>
      </w:r>
      <w:r w:rsidR="00F876E9">
        <w:fldChar w:fldCharType="separate"/>
      </w:r>
      <w:r w:rsidR="00E664C7">
        <w:rPr>
          <w:noProof/>
        </w:rPr>
        <w:t>3</w:t>
      </w:r>
      <w:r w:rsidR="00F876E9">
        <w:rPr>
          <w:noProof/>
        </w:rPr>
        <w:fldChar w:fldCharType="end"/>
      </w:r>
      <w:r w:rsidRPr="008A4CA9">
        <w:t>: Data Generation (</w:t>
      </w:r>
      <w:r>
        <w:t>3</w:t>
      </w:r>
      <w:r w:rsidR="001E159C">
        <w:t>/5</w:t>
      </w:r>
      <w:r w:rsidRPr="008A4CA9">
        <w:t>)</w:t>
      </w:r>
    </w:p>
    <w:p w14:paraId="74A3C823" w14:textId="77777777" w:rsidR="00EC0CF9" w:rsidRDefault="00724739" w:rsidP="00EC0CF9">
      <w:pPr>
        <w:keepNext/>
      </w:pPr>
      <w:r>
        <w:rPr>
          <w:noProof/>
        </w:rPr>
        <w:drawing>
          <wp:inline distT="0" distB="0" distL="0" distR="0" wp14:anchorId="778A0EF1" wp14:editId="660E4236">
            <wp:extent cx="5943366" cy="3043123"/>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284" b="5638"/>
                    <a:stretch/>
                  </pic:blipFill>
                  <pic:spPr bwMode="auto">
                    <a:xfrm>
                      <a:off x="0" y="0"/>
                      <a:ext cx="5943600" cy="3043243"/>
                    </a:xfrm>
                    <a:prstGeom prst="rect">
                      <a:avLst/>
                    </a:prstGeom>
                    <a:ln>
                      <a:noFill/>
                    </a:ln>
                    <a:extLst>
                      <a:ext uri="{53640926-AAD7-44D8-BBD7-CCE9431645EC}">
                        <a14:shadowObscured xmlns:a14="http://schemas.microsoft.com/office/drawing/2010/main"/>
                      </a:ext>
                    </a:extLst>
                  </pic:spPr>
                </pic:pic>
              </a:graphicData>
            </a:graphic>
          </wp:inline>
        </w:drawing>
      </w:r>
    </w:p>
    <w:p w14:paraId="25C65ED2" w14:textId="62A0ADD8" w:rsidR="00724739" w:rsidRDefault="00EC0CF9" w:rsidP="00EC0CF9">
      <w:pPr>
        <w:pStyle w:val="Caption"/>
        <w:rPr>
          <w:lang w:val="en-IN"/>
        </w:rPr>
      </w:pPr>
      <w:r>
        <w:t xml:space="preserve">Figure </w:t>
      </w:r>
      <w:r w:rsidR="00F876E9">
        <w:fldChar w:fldCharType="begin"/>
      </w:r>
      <w:r w:rsidR="00F876E9">
        <w:instrText xml:space="preserve"> SEQ Figure \* ARABIC </w:instrText>
      </w:r>
      <w:r w:rsidR="00F876E9">
        <w:fldChar w:fldCharType="separate"/>
      </w:r>
      <w:r w:rsidR="00E664C7">
        <w:rPr>
          <w:noProof/>
        </w:rPr>
        <w:t>4</w:t>
      </w:r>
      <w:r w:rsidR="00F876E9">
        <w:rPr>
          <w:noProof/>
        </w:rPr>
        <w:fldChar w:fldCharType="end"/>
      </w:r>
      <w:r w:rsidRPr="00F62F14">
        <w:t>: Data Generation (</w:t>
      </w:r>
      <w:r>
        <w:t>4</w:t>
      </w:r>
      <w:r w:rsidR="001E159C">
        <w:t>/5</w:t>
      </w:r>
      <w:r w:rsidRPr="00F62F14">
        <w:t>)</w:t>
      </w:r>
    </w:p>
    <w:p w14:paraId="18D599C6" w14:textId="77777777" w:rsidR="00EC0CF9" w:rsidRDefault="00724739" w:rsidP="00EC0CF9">
      <w:pPr>
        <w:keepNext/>
      </w:pPr>
      <w:r>
        <w:rPr>
          <w:noProof/>
        </w:rPr>
        <w:drawing>
          <wp:inline distT="0" distB="0" distL="0" distR="0" wp14:anchorId="2376199E" wp14:editId="0F1880CA">
            <wp:extent cx="5943322" cy="307238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846" b="5200"/>
                    <a:stretch/>
                  </pic:blipFill>
                  <pic:spPr bwMode="auto">
                    <a:xfrm>
                      <a:off x="0" y="0"/>
                      <a:ext cx="5943600" cy="3072528"/>
                    </a:xfrm>
                    <a:prstGeom prst="rect">
                      <a:avLst/>
                    </a:prstGeom>
                    <a:ln>
                      <a:noFill/>
                    </a:ln>
                    <a:extLst>
                      <a:ext uri="{53640926-AAD7-44D8-BBD7-CCE9431645EC}">
                        <a14:shadowObscured xmlns:a14="http://schemas.microsoft.com/office/drawing/2010/main"/>
                      </a:ext>
                    </a:extLst>
                  </pic:spPr>
                </pic:pic>
              </a:graphicData>
            </a:graphic>
          </wp:inline>
        </w:drawing>
      </w:r>
    </w:p>
    <w:p w14:paraId="262CAF51" w14:textId="0C95D0AC" w:rsidR="00724739" w:rsidRDefault="00EC0CF9" w:rsidP="00EC0CF9">
      <w:pPr>
        <w:pStyle w:val="Caption"/>
      </w:pPr>
      <w:r>
        <w:t xml:space="preserve">Figure </w:t>
      </w:r>
      <w:r w:rsidR="00F876E9">
        <w:fldChar w:fldCharType="begin"/>
      </w:r>
      <w:r w:rsidR="00F876E9">
        <w:instrText xml:space="preserve"> SEQ Figure \* ARABIC </w:instrText>
      </w:r>
      <w:r w:rsidR="00F876E9">
        <w:fldChar w:fldCharType="separate"/>
      </w:r>
      <w:r w:rsidR="00E664C7">
        <w:rPr>
          <w:noProof/>
        </w:rPr>
        <w:t>5</w:t>
      </w:r>
      <w:r w:rsidR="00F876E9">
        <w:rPr>
          <w:noProof/>
        </w:rPr>
        <w:fldChar w:fldCharType="end"/>
      </w:r>
      <w:r w:rsidRPr="00F9697C">
        <w:t>: Data Generation (</w:t>
      </w:r>
      <w:r>
        <w:t>5</w:t>
      </w:r>
      <w:r w:rsidR="001E159C">
        <w:t>/5</w:t>
      </w:r>
      <w:r w:rsidRPr="00F9697C">
        <w:t>)</w:t>
      </w:r>
    </w:p>
    <w:p w14:paraId="2C516352" w14:textId="77777777" w:rsidR="00EC0CF9" w:rsidRPr="00EC0CF9" w:rsidRDefault="00EC0CF9" w:rsidP="00EC0CF9"/>
    <w:p w14:paraId="09D5B700" w14:textId="72A5DC5F" w:rsidR="001331A8" w:rsidRDefault="001331A8" w:rsidP="0057471A">
      <w:pPr>
        <w:rPr>
          <w:lang w:val="en-IN"/>
        </w:rPr>
      </w:pPr>
      <w:r>
        <w:rPr>
          <w:noProof/>
        </w:rPr>
        <w:drawing>
          <wp:anchor distT="0" distB="0" distL="114300" distR="114300" simplePos="0" relativeHeight="251661312" behindDoc="0" locked="0" layoutInCell="1" allowOverlap="1" wp14:anchorId="0D54705F" wp14:editId="452BAF40">
            <wp:simplePos x="0" y="0"/>
            <wp:positionH relativeFrom="margin">
              <wp:align>center</wp:align>
            </wp:positionH>
            <wp:positionV relativeFrom="paragraph">
              <wp:posOffset>1038860</wp:posOffset>
            </wp:positionV>
            <wp:extent cx="3708400" cy="1630045"/>
            <wp:effectExtent l="0" t="0" r="6350"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677" t="5046" r="6703" b="4127"/>
                    <a:stretch/>
                  </pic:blipFill>
                  <pic:spPr bwMode="auto">
                    <a:xfrm>
                      <a:off x="0" y="0"/>
                      <a:ext cx="3708400" cy="163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A26">
        <w:rPr>
          <w:noProof/>
        </w:rPr>
        <mc:AlternateContent>
          <mc:Choice Requires="wps">
            <w:drawing>
              <wp:anchor distT="0" distB="0" distL="114300" distR="114300" simplePos="0" relativeHeight="251663360" behindDoc="0" locked="0" layoutInCell="1" allowOverlap="1" wp14:anchorId="3D6E502E" wp14:editId="13CDBA27">
                <wp:simplePos x="0" y="0"/>
                <wp:positionH relativeFrom="margin">
                  <wp:align>center</wp:align>
                </wp:positionH>
                <wp:positionV relativeFrom="paragraph">
                  <wp:posOffset>2726055</wp:posOffset>
                </wp:positionV>
                <wp:extent cx="4791075" cy="635"/>
                <wp:effectExtent l="0" t="0" r="9525" b="6985"/>
                <wp:wrapSquare wrapText="bothSides"/>
                <wp:docPr id="9" name="Text Box 9"/>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5E6898A1" w14:textId="7232DB18" w:rsidR="008C2A26" w:rsidRPr="000657B7" w:rsidRDefault="008C2A26" w:rsidP="001331A8">
                            <w:pPr>
                              <w:pStyle w:val="Caption"/>
                              <w:jc w:val="center"/>
                              <w:rPr>
                                <w:noProof/>
                              </w:rPr>
                            </w:pPr>
                            <w:r>
                              <w:t xml:space="preserve">Figure </w:t>
                            </w:r>
                            <w:r>
                              <w:fldChar w:fldCharType="begin"/>
                            </w:r>
                            <w:r>
                              <w:instrText xml:space="preserve"> SEQ Figure \* ARABIC </w:instrText>
                            </w:r>
                            <w:r>
                              <w:fldChar w:fldCharType="separate"/>
                            </w:r>
                            <w:r w:rsidR="00E664C7">
                              <w:rPr>
                                <w:noProof/>
                              </w:rPr>
                              <w:t>6</w:t>
                            </w:r>
                            <w:r>
                              <w:fldChar w:fldCharType="end"/>
                            </w:r>
                            <w:r>
                              <w:t>: Schematic of semiconductor LED with and without NP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E502E" id="Text Box 9" o:spid="_x0000_s1027" type="#_x0000_t202" style="position:absolute;margin-left:0;margin-top:214.65pt;width:377.2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7cGGQIAAD8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" stroked="f">
                <v:textbox style="mso-fit-shape-to-text:t" inset="0,0,0,0">
                  <w:txbxContent>
                    <w:p w14:paraId="5E6898A1" w14:textId="7232DB18" w:rsidR="008C2A26" w:rsidRPr="000657B7" w:rsidRDefault="008C2A26" w:rsidP="001331A8">
                      <w:pPr>
                        <w:pStyle w:val="Caption"/>
                        <w:jc w:val="center"/>
                        <w:rPr>
                          <w:noProof/>
                        </w:rPr>
                      </w:pPr>
                      <w:r>
                        <w:t xml:space="preserve">Figure </w:t>
                      </w:r>
                      <w:r>
                        <w:fldChar w:fldCharType="begin"/>
                      </w:r>
                      <w:r>
                        <w:instrText xml:space="preserve"> SEQ Figure \* ARABIC </w:instrText>
                      </w:r>
                      <w:r>
                        <w:fldChar w:fldCharType="separate"/>
                      </w:r>
                      <w:r w:rsidR="00E664C7">
                        <w:rPr>
                          <w:noProof/>
                        </w:rPr>
                        <w:t>6</w:t>
                      </w:r>
                      <w:r>
                        <w:fldChar w:fldCharType="end"/>
                      </w:r>
                      <w:r>
                        <w:t>: Schematic of semiconductor LED with and without NP layer</w:t>
                      </w:r>
                    </w:p>
                  </w:txbxContent>
                </v:textbox>
                <w10:wrap type="square" anchorx="margin"/>
              </v:shape>
            </w:pict>
          </mc:Fallback>
        </mc:AlternateContent>
      </w:r>
      <w:r w:rsidR="008743B3">
        <w:rPr>
          <w:lang w:val="en-IN"/>
        </w:rPr>
        <w:t>In the lines 1</w:t>
      </w:r>
      <w:r w:rsidR="00194EA0">
        <w:rPr>
          <w:lang w:val="en-IN"/>
        </w:rPr>
        <w:t xml:space="preserve">27 through 131, permittivity values have been assigned to different layers of the semiconductor LED with NP material. </w:t>
      </w:r>
      <w:r>
        <w:rPr>
          <w:lang w:val="en-IN"/>
        </w:rPr>
        <w:t xml:space="preserve">The different layers, as can be seen in Figure 6(b), </w:t>
      </w:r>
      <w:r w:rsidR="002F1304">
        <w:rPr>
          <w:lang w:val="en-IN"/>
        </w:rPr>
        <w:t>are LED semiconductor, encapsulating material, NP layer, encapsulating material.</w:t>
      </w:r>
    </w:p>
    <w:p w14:paraId="6004269D" w14:textId="1A4A49DA" w:rsidR="00D46BF9" w:rsidRPr="00D46BF9" w:rsidRDefault="00D46BF9" w:rsidP="00D46BF9">
      <w:pPr>
        <w:rPr>
          <w:lang w:val="en-IN"/>
        </w:rPr>
      </w:pPr>
    </w:p>
    <w:p w14:paraId="2EFFEA7E" w14:textId="2AD3A364" w:rsidR="00D46BF9" w:rsidRPr="00D46BF9" w:rsidRDefault="00D46BF9" w:rsidP="00D46BF9">
      <w:pPr>
        <w:rPr>
          <w:lang w:val="en-IN"/>
        </w:rPr>
      </w:pPr>
    </w:p>
    <w:p w14:paraId="142FEEF9" w14:textId="0DEF906A" w:rsidR="00D46BF9" w:rsidRPr="00D46BF9" w:rsidRDefault="00D46BF9" w:rsidP="00D46BF9">
      <w:pPr>
        <w:rPr>
          <w:lang w:val="en-IN"/>
        </w:rPr>
      </w:pPr>
    </w:p>
    <w:p w14:paraId="3A83F0B3" w14:textId="72B5D3B9" w:rsidR="00D46BF9" w:rsidRPr="00D46BF9" w:rsidRDefault="00D46BF9" w:rsidP="00D46BF9">
      <w:pPr>
        <w:rPr>
          <w:lang w:val="en-IN"/>
        </w:rPr>
      </w:pPr>
    </w:p>
    <w:p w14:paraId="44885219" w14:textId="3CC26685" w:rsidR="00D46BF9" w:rsidRPr="00D46BF9" w:rsidRDefault="00D46BF9" w:rsidP="00D46BF9">
      <w:pPr>
        <w:rPr>
          <w:lang w:val="en-IN"/>
        </w:rPr>
      </w:pPr>
    </w:p>
    <w:p w14:paraId="08E3C334" w14:textId="24C44EED" w:rsidR="00D46BF9" w:rsidRPr="00D46BF9" w:rsidRDefault="00D46BF9" w:rsidP="00D46BF9">
      <w:pPr>
        <w:rPr>
          <w:lang w:val="en-IN"/>
        </w:rPr>
      </w:pPr>
    </w:p>
    <w:p w14:paraId="1A1493F2" w14:textId="227C6715" w:rsidR="00D46BF9" w:rsidRPr="00D46BF9" w:rsidRDefault="00D46BF9" w:rsidP="00D46BF9">
      <w:pPr>
        <w:rPr>
          <w:lang w:val="en-IN"/>
        </w:rPr>
      </w:pPr>
    </w:p>
    <w:p w14:paraId="198B6500" w14:textId="13AE78B6" w:rsidR="00D46BF9" w:rsidRPr="00D46BF9" w:rsidRDefault="00D46BF9" w:rsidP="00D46BF9">
      <w:pPr>
        <w:rPr>
          <w:lang w:val="en-IN"/>
        </w:rPr>
      </w:pPr>
    </w:p>
    <w:p w14:paraId="27598B13" w14:textId="31393125" w:rsidR="00D46BF9" w:rsidRPr="00D46BF9" w:rsidRDefault="00D46BF9" w:rsidP="00D46BF9">
      <w:pPr>
        <w:rPr>
          <w:lang w:val="en-IN"/>
        </w:rPr>
      </w:pPr>
    </w:p>
    <w:p w14:paraId="7A1F18BA" w14:textId="160491EE" w:rsidR="00D46BF9" w:rsidRPr="00D46BF9" w:rsidRDefault="00D46BF9" w:rsidP="00D46BF9">
      <w:pPr>
        <w:rPr>
          <w:lang w:val="en-IN"/>
        </w:rPr>
      </w:pPr>
    </w:p>
    <w:p w14:paraId="485F22C4" w14:textId="04C581BD" w:rsidR="00D46BF9" w:rsidRPr="00D46BF9" w:rsidRDefault="00D46BF9" w:rsidP="00D46BF9">
      <w:pPr>
        <w:rPr>
          <w:lang w:val="en-IN"/>
        </w:rPr>
      </w:pPr>
    </w:p>
    <w:p w14:paraId="280EDC8B" w14:textId="5D2F92C4" w:rsidR="00D46BF9" w:rsidRPr="00D46BF9" w:rsidRDefault="00D46BF9" w:rsidP="00D46BF9">
      <w:pPr>
        <w:rPr>
          <w:lang w:val="en-IN"/>
        </w:rPr>
      </w:pPr>
    </w:p>
    <w:p w14:paraId="051E53FB" w14:textId="77887170" w:rsidR="00D46BF9" w:rsidRPr="00D46BF9" w:rsidRDefault="00D46BF9" w:rsidP="00D46BF9">
      <w:pPr>
        <w:rPr>
          <w:lang w:val="en-IN"/>
        </w:rPr>
      </w:pPr>
    </w:p>
    <w:p w14:paraId="4874CACD" w14:textId="4394F0B7" w:rsidR="00D46BF9" w:rsidRPr="00D46BF9" w:rsidRDefault="00D46BF9" w:rsidP="00D46BF9">
      <w:pPr>
        <w:rPr>
          <w:lang w:val="en-IN"/>
        </w:rPr>
      </w:pPr>
    </w:p>
    <w:p w14:paraId="43E378F1" w14:textId="08A394F0" w:rsidR="00D46BF9" w:rsidRPr="00D46BF9" w:rsidRDefault="00D46BF9" w:rsidP="00D46BF9">
      <w:pPr>
        <w:rPr>
          <w:lang w:val="en-IN"/>
        </w:rPr>
      </w:pPr>
    </w:p>
    <w:p w14:paraId="0695776F" w14:textId="2F13924D" w:rsidR="00D46BF9" w:rsidRPr="00D46BF9" w:rsidRDefault="00D46BF9" w:rsidP="00D46BF9">
      <w:pPr>
        <w:rPr>
          <w:lang w:val="en-IN"/>
        </w:rPr>
      </w:pPr>
    </w:p>
    <w:p w14:paraId="483A3104" w14:textId="59EA08B9" w:rsidR="00016F23" w:rsidRDefault="001822A9" w:rsidP="00016F23">
      <w:pPr>
        <w:pStyle w:val="Heading3"/>
        <w:rPr>
          <w:noProof/>
        </w:rPr>
      </w:pPr>
      <w:r>
        <w:rPr>
          <w:noProof/>
        </w:rPr>
        <w:t>Script modification for each run: Function script</w:t>
      </w:r>
    </w:p>
    <w:p w14:paraId="58E15A89" w14:textId="77777777" w:rsidR="001822A9" w:rsidRDefault="001822A9" w:rsidP="00016F23">
      <w:pPr>
        <w:keepNext/>
        <w:tabs>
          <w:tab w:val="left" w:pos="6912"/>
        </w:tabs>
        <w:rPr>
          <w:lang w:val="en-IN"/>
        </w:rPr>
      </w:pPr>
    </w:p>
    <w:p w14:paraId="75BCED34" w14:textId="025D85C4" w:rsidR="00016F23" w:rsidRDefault="00016F23" w:rsidP="00016F23">
      <w:pPr>
        <w:keepNext/>
        <w:tabs>
          <w:tab w:val="left" w:pos="6912"/>
        </w:tabs>
        <w:rPr>
          <w:lang w:val="en-IN"/>
        </w:rPr>
      </w:pPr>
      <w:r>
        <w:rPr>
          <w:lang w:val="en-IN"/>
        </w:rPr>
        <w:t>In the following paragraphs, the function script as well as the modifications required has been explained.</w:t>
      </w:r>
      <w:r w:rsidR="00FB126A">
        <w:rPr>
          <w:lang w:val="en-IN"/>
        </w:rPr>
        <w:t xml:space="preserve"> Figure 7 through 12 shows the entire function script in </w:t>
      </w:r>
      <w:r w:rsidR="0029239C">
        <w:rPr>
          <w:lang w:val="en-IN"/>
        </w:rPr>
        <w:t>six different parts.</w:t>
      </w:r>
    </w:p>
    <w:p w14:paraId="4BCB1CC8" w14:textId="02B7F2E7" w:rsidR="0029239C" w:rsidRDefault="0029239C" w:rsidP="00016F23">
      <w:pPr>
        <w:keepNext/>
        <w:tabs>
          <w:tab w:val="left" w:pos="6912"/>
        </w:tabs>
      </w:pPr>
      <w:r>
        <w:rPr>
          <w:lang w:val="en-IN"/>
        </w:rPr>
        <w:t>In this script, the formula for estimation of Transmittance and Reflectance has been implemented. Hence not much modification is required for each run.</w:t>
      </w:r>
    </w:p>
    <w:p w14:paraId="185421AC" w14:textId="0CBE25CD" w:rsidR="00C97226" w:rsidRDefault="00D46BF9" w:rsidP="00C97226">
      <w:pPr>
        <w:keepNext/>
        <w:tabs>
          <w:tab w:val="left" w:pos="6912"/>
        </w:tabs>
      </w:pPr>
      <w:r>
        <w:rPr>
          <w:noProof/>
          <w:lang w:val="en-IN"/>
        </w:rPr>
        <w:drawing>
          <wp:inline distT="0" distB="0" distL="0" distR="0" wp14:anchorId="11A8D731" wp14:editId="31372F19">
            <wp:extent cx="5942846" cy="3028492"/>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
                      <a:extLst>
                        <a:ext uri="{28A0092B-C50C-407E-A947-70E740481C1C}">
                          <a14:useLocalDpi xmlns:a14="http://schemas.microsoft.com/office/drawing/2010/main" val="0"/>
                        </a:ext>
                      </a:extLst>
                    </a:blip>
                    <a:srcRect t="3941" b="5411"/>
                    <a:stretch/>
                  </pic:blipFill>
                  <pic:spPr bwMode="auto">
                    <a:xfrm>
                      <a:off x="0" y="0"/>
                      <a:ext cx="5943600" cy="3028876"/>
                    </a:xfrm>
                    <a:prstGeom prst="rect">
                      <a:avLst/>
                    </a:prstGeom>
                    <a:ln>
                      <a:noFill/>
                    </a:ln>
                    <a:extLst>
                      <a:ext uri="{53640926-AAD7-44D8-BBD7-CCE9431645EC}">
                        <a14:shadowObscured xmlns:a14="http://schemas.microsoft.com/office/drawing/2010/main"/>
                      </a:ext>
                    </a:extLst>
                  </pic:spPr>
                </pic:pic>
              </a:graphicData>
            </a:graphic>
          </wp:inline>
        </w:drawing>
      </w:r>
    </w:p>
    <w:p w14:paraId="58F3D3C2" w14:textId="25C0B17D" w:rsidR="00D46BF9" w:rsidRDefault="00C97226" w:rsidP="00C97226">
      <w:pPr>
        <w:pStyle w:val="Caption"/>
        <w:rPr>
          <w:noProof/>
          <w:lang w:val="en-IN"/>
        </w:rPr>
      </w:pPr>
      <w:r>
        <w:t xml:space="preserve">Figure </w:t>
      </w:r>
      <w:r>
        <w:fldChar w:fldCharType="begin"/>
      </w:r>
      <w:r>
        <w:instrText xml:space="preserve"> SEQ Figure \* ARABIC </w:instrText>
      </w:r>
      <w:r>
        <w:fldChar w:fldCharType="separate"/>
      </w:r>
      <w:r w:rsidR="00E664C7">
        <w:rPr>
          <w:noProof/>
        </w:rPr>
        <w:t>7</w:t>
      </w:r>
      <w:r>
        <w:fldChar w:fldCharType="end"/>
      </w:r>
      <w:r>
        <w:t>: Function code</w:t>
      </w:r>
      <w:r w:rsidR="008560CE">
        <w:t xml:space="preserve"> </w:t>
      </w:r>
      <w:r>
        <w:t>(1</w:t>
      </w:r>
      <w:r w:rsidR="008560CE">
        <w:t>/6</w:t>
      </w:r>
      <w:r>
        <w:t>)</w:t>
      </w:r>
    </w:p>
    <w:p w14:paraId="44779E64" w14:textId="4F1EFCE4" w:rsidR="0034447F" w:rsidRPr="0034447F" w:rsidRDefault="0034447F" w:rsidP="0034447F">
      <w:pPr>
        <w:rPr>
          <w:lang w:val="en-IN"/>
        </w:rPr>
      </w:pPr>
    </w:p>
    <w:p w14:paraId="198D68C0" w14:textId="55FE02CC" w:rsidR="00C97226" w:rsidRDefault="0034447F" w:rsidP="00016F23">
      <w:r>
        <w:rPr>
          <w:noProof/>
          <w:lang w:val="en-IN"/>
        </w:rPr>
        <w:drawing>
          <wp:inline distT="0" distB="0" distL="0" distR="0" wp14:anchorId="70FECBCB" wp14:editId="1C022D5A">
            <wp:extent cx="5942463" cy="30353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8">
                      <a:extLst>
                        <a:ext uri="{28A0092B-C50C-407E-A947-70E740481C1C}">
                          <a14:useLocalDpi xmlns:a14="http://schemas.microsoft.com/office/drawing/2010/main" val="0"/>
                        </a:ext>
                      </a:extLst>
                    </a:blip>
                    <a:srcRect t="4159" b="4982"/>
                    <a:stretch/>
                  </pic:blipFill>
                  <pic:spPr bwMode="auto">
                    <a:xfrm>
                      <a:off x="0" y="0"/>
                      <a:ext cx="5943600" cy="3035881"/>
                    </a:xfrm>
                    <a:prstGeom prst="rect">
                      <a:avLst/>
                    </a:prstGeom>
                    <a:ln>
                      <a:noFill/>
                    </a:ln>
                    <a:extLst>
                      <a:ext uri="{53640926-AAD7-44D8-BBD7-CCE9431645EC}">
                        <a14:shadowObscured xmlns:a14="http://schemas.microsoft.com/office/drawing/2010/main"/>
                      </a:ext>
                    </a:extLst>
                  </pic:spPr>
                </pic:pic>
              </a:graphicData>
            </a:graphic>
          </wp:inline>
        </w:drawing>
      </w:r>
    </w:p>
    <w:p w14:paraId="056ADD6E" w14:textId="18585067" w:rsidR="0034447F" w:rsidRDefault="00C97226" w:rsidP="00C97226">
      <w:pPr>
        <w:pStyle w:val="Caption"/>
        <w:rPr>
          <w:noProof/>
          <w:lang w:val="en-IN"/>
        </w:rPr>
      </w:pPr>
      <w:r>
        <w:t xml:space="preserve">Figure </w:t>
      </w:r>
      <w:r>
        <w:fldChar w:fldCharType="begin"/>
      </w:r>
      <w:r>
        <w:instrText xml:space="preserve"> SEQ Figure \* ARABIC </w:instrText>
      </w:r>
      <w:r>
        <w:fldChar w:fldCharType="separate"/>
      </w:r>
      <w:r w:rsidR="00E664C7">
        <w:rPr>
          <w:noProof/>
        </w:rPr>
        <w:t>8</w:t>
      </w:r>
      <w:r>
        <w:fldChar w:fldCharType="end"/>
      </w:r>
      <w:r w:rsidRPr="00406202">
        <w:t>: Function code</w:t>
      </w:r>
      <w:r w:rsidR="008560CE">
        <w:t xml:space="preserve"> </w:t>
      </w:r>
      <w:r w:rsidRPr="00406202">
        <w:t>(</w:t>
      </w:r>
      <w:r>
        <w:t>2</w:t>
      </w:r>
      <w:r w:rsidR="008560CE">
        <w:t>/6</w:t>
      </w:r>
      <w:r w:rsidRPr="00406202">
        <w:t>)</w:t>
      </w:r>
    </w:p>
    <w:p w14:paraId="31A542DA" w14:textId="2C02669C" w:rsidR="0034447F" w:rsidRPr="0034447F" w:rsidRDefault="0034447F" w:rsidP="0034447F">
      <w:pPr>
        <w:rPr>
          <w:lang w:val="en-IN"/>
        </w:rPr>
      </w:pPr>
    </w:p>
    <w:p w14:paraId="73273819" w14:textId="42A01796" w:rsidR="0034447F" w:rsidRPr="0034447F" w:rsidRDefault="0034447F" w:rsidP="0034447F">
      <w:pPr>
        <w:rPr>
          <w:lang w:val="en-IN"/>
        </w:rPr>
      </w:pPr>
    </w:p>
    <w:p w14:paraId="12B59CC1" w14:textId="5C4B419F" w:rsidR="0034447F" w:rsidRPr="0034447F" w:rsidRDefault="0034447F" w:rsidP="0034447F">
      <w:pPr>
        <w:rPr>
          <w:lang w:val="en-IN"/>
        </w:rPr>
      </w:pPr>
    </w:p>
    <w:p w14:paraId="4E2162BA" w14:textId="71D55DF9" w:rsidR="0034447F" w:rsidRPr="0034447F" w:rsidRDefault="0034447F" w:rsidP="0034447F">
      <w:pPr>
        <w:rPr>
          <w:lang w:val="en-IN"/>
        </w:rPr>
      </w:pPr>
    </w:p>
    <w:p w14:paraId="233AAF0B" w14:textId="77777777" w:rsidR="00C97226" w:rsidRDefault="0034447F" w:rsidP="00C97226">
      <w:pPr>
        <w:keepNext/>
        <w:tabs>
          <w:tab w:val="left" w:pos="2788"/>
        </w:tabs>
      </w:pPr>
      <w:r>
        <w:rPr>
          <w:lang w:val="en-IN"/>
        </w:rPr>
        <w:tab/>
      </w:r>
      <w:r>
        <w:rPr>
          <w:noProof/>
          <w:lang w:val="en-IN"/>
        </w:rPr>
        <w:drawing>
          <wp:inline distT="0" distB="0" distL="0" distR="0" wp14:anchorId="27187339" wp14:editId="4C7F6EA0">
            <wp:extent cx="5943413" cy="3065069"/>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a:extLst>
                        <a:ext uri="{28A0092B-C50C-407E-A947-70E740481C1C}">
                          <a14:useLocalDpi xmlns:a14="http://schemas.microsoft.com/office/drawing/2010/main" val="0"/>
                        </a:ext>
                      </a:extLst>
                    </a:blip>
                    <a:srcRect t="3722" b="4544"/>
                    <a:stretch/>
                  </pic:blipFill>
                  <pic:spPr bwMode="auto">
                    <a:xfrm>
                      <a:off x="0" y="0"/>
                      <a:ext cx="5943600" cy="3065165"/>
                    </a:xfrm>
                    <a:prstGeom prst="rect">
                      <a:avLst/>
                    </a:prstGeom>
                    <a:ln>
                      <a:noFill/>
                    </a:ln>
                    <a:extLst>
                      <a:ext uri="{53640926-AAD7-44D8-BBD7-CCE9431645EC}">
                        <a14:shadowObscured xmlns:a14="http://schemas.microsoft.com/office/drawing/2010/main"/>
                      </a:ext>
                    </a:extLst>
                  </pic:spPr>
                </pic:pic>
              </a:graphicData>
            </a:graphic>
          </wp:inline>
        </w:drawing>
      </w:r>
    </w:p>
    <w:p w14:paraId="21830295" w14:textId="6CF11518" w:rsidR="0034447F" w:rsidRDefault="00C97226" w:rsidP="00C97226">
      <w:pPr>
        <w:pStyle w:val="Caption"/>
        <w:rPr>
          <w:noProof/>
          <w:lang w:val="en-IN"/>
        </w:rPr>
      </w:pPr>
      <w:r>
        <w:t xml:space="preserve">Figure </w:t>
      </w:r>
      <w:r>
        <w:fldChar w:fldCharType="begin"/>
      </w:r>
      <w:r>
        <w:instrText xml:space="preserve"> SEQ Figure \* ARABIC </w:instrText>
      </w:r>
      <w:r>
        <w:fldChar w:fldCharType="separate"/>
      </w:r>
      <w:r w:rsidR="00E664C7">
        <w:rPr>
          <w:noProof/>
        </w:rPr>
        <w:t>9</w:t>
      </w:r>
      <w:r>
        <w:fldChar w:fldCharType="end"/>
      </w:r>
      <w:r w:rsidRPr="002F35E1">
        <w:t>: Function code</w:t>
      </w:r>
      <w:r w:rsidR="008560CE">
        <w:t xml:space="preserve"> </w:t>
      </w:r>
      <w:r w:rsidRPr="002F35E1">
        <w:t>(</w:t>
      </w:r>
      <w:r>
        <w:t>3</w:t>
      </w:r>
      <w:r w:rsidR="008560CE">
        <w:t>/6</w:t>
      </w:r>
      <w:r w:rsidRPr="002F35E1">
        <w:t>)</w:t>
      </w:r>
    </w:p>
    <w:p w14:paraId="0ECCBF79" w14:textId="5FDA3BCE" w:rsidR="0034447F" w:rsidRPr="0034447F" w:rsidRDefault="0034447F" w:rsidP="0034447F">
      <w:pPr>
        <w:rPr>
          <w:lang w:val="en-IN"/>
        </w:rPr>
      </w:pPr>
    </w:p>
    <w:p w14:paraId="5235262D" w14:textId="5C066C1B" w:rsidR="0034447F" w:rsidRDefault="0034447F" w:rsidP="0034447F">
      <w:pPr>
        <w:rPr>
          <w:noProof/>
          <w:lang w:val="en-IN"/>
        </w:rPr>
      </w:pPr>
    </w:p>
    <w:p w14:paraId="7706F7DE" w14:textId="77777777" w:rsidR="00C97226" w:rsidRDefault="0034447F" w:rsidP="00C97226">
      <w:pPr>
        <w:keepNext/>
        <w:tabs>
          <w:tab w:val="left" w:pos="1567"/>
        </w:tabs>
      </w:pPr>
      <w:r>
        <w:rPr>
          <w:lang w:val="en-IN"/>
        </w:rPr>
        <w:tab/>
      </w:r>
      <w:r>
        <w:rPr>
          <w:noProof/>
          <w:lang w:val="en-IN"/>
        </w:rPr>
        <w:drawing>
          <wp:inline distT="0" distB="0" distL="0" distR="0" wp14:anchorId="3E82750D" wp14:editId="6E10405F">
            <wp:extent cx="5942846" cy="303580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0">
                      <a:extLst>
                        <a:ext uri="{28A0092B-C50C-407E-A947-70E740481C1C}">
                          <a14:useLocalDpi xmlns:a14="http://schemas.microsoft.com/office/drawing/2010/main" val="0"/>
                        </a:ext>
                      </a:extLst>
                    </a:blip>
                    <a:srcRect t="3940" b="5193"/>
                    <a:stretch/>
                  </pic:blipFill>
                  <pic:spPr bwMode="auto">
                    <a:xfrm>
                      <a:off x="0" y="0"/>
                      <a:ext cx="5943600" cy="3036193"/>
                    </a:xfrm>
                    <a:prstGeom prst="rect">
                      <a:avLst/>
                    </a:prstGeom>
                    <a:ln>
                      <a:noFill/>
                    </a:ln>
                    <a:extLst>
                      <a:ext uri="{53640926-AAD7-44D8-BBD7-CCE9431645EC}">
                        <a14:shadowObscured xmlns:a14="http://schemas.microsoft.com/office/drawing/2010/main"/>
                      </a:ext>
                    </a:extLst>
                  </pic:spPr>
                </pic:pic>
              </a:graphicData>
            </a:graphic>
          </wp:inline>
        </w:drawing>
      </w:r>
    </w:p>
    <w:p w14:paraId="7D6E26E4" w14:textId="2EEC13E0" w:rsidR="0034447F" w:rsidRDefault="00C97226" w:rsidP="00C97226">
      <w:pPr>
        <w:pStyle w:val="Caption"/>
        <w:rPr>
          <w:noProof/>
          <w:lang w:val="en-IN"/>
        </w:rPr>
      </w:pPr>
      <w:r>
        <w:t xml:space="preserve">Figure </w:t>
      </w:r>
      <w:r>
        <w:fldChar w:fldCharType="begin"/>
      </w:r>
      <w:r>
        <w:instrText xml:space="preserve"> SEQ Figure \* ARABIC </w:instrText>
      </w:r>
      <w:r>
        <w:fldChar w:fldCharType="separate"/>
      </w:r>
      <w:r w:rsidR="00E664C7">
        <w:rPr>
          <w:noProof/>
        </w:rPr>
        <w:t>10</w:t>
      </w:r>
      <w:r>
        <w:fldChar w:fldCharType="end"/>
      </w:r>
      <w:r w:rsidRPr="000F276B">
        <w:t>: Function code</w:t>
      </w:r>
      <w:r w:rsidR="008560CE">
        <w:t xml:space="preserve"> </w:t>
      </w:r>
      <w:r w:rsidRPr="000F276B">
        <w:t>(</w:t>
      </w:r>
      <w:r>
        <w:t>4</w:t>
      </w:r>
      <w:r w:rsidR="008560CE">
        <w:t>/6</w:t>
      </w:r>
      <w:r w:rsidRPr="000F276B">
        <w:t>)</w:t>
      </w:r>
    </w:p>
    <w:p w14:paraId="68CBB1DA" w14:textId="6972D794" w:rsidR="0034447F" w:rsidRPr="0034447F" w:rsidRDefault="0034447F" w:rsidP="0034447F">
      <w:pPr>
        <w:rPr>
          <w:lang w:val="en-IN"/>
        </w:rPr>
      </w:pPr>
    </w:p>
    <w:p w14:paraId="75C52B5E" w14:textId="281DB6DA" w:rsidR="0034447F" w:rsidRDefault="0034447F" w:rsidP="0034447F">
      <w:pPr>
        <w:rPr>
          <w:noProof/>
          <w:lang w:val="en-IN"/>
        </w:rPr>
      </w:pPr>
    </w:p>
    <w:p w14:paraId="42C79FCE" w14:textId="77777777" w:rsidR="00C97226" w:rsidRDefault="0034447F" w:rsidP="00C97226">
      <w:pPr>
        <w:keepNext/>
        <w:tabs>
          <w:tab w:val="left" w:pos="979"/>
        </w:tabs>
      </w:pPr>
      <w:r>
        <w:rPr>
          <w:lang w:val="en-IN"/>
        </w:rPr>
        <w:tab/>
      </w:r>
      <w:r>
        <w:rPr>
          <w:noProof/>
          <w:lang w:val="en-IN"/>
        </w:rPr>
        <w:drawing>
          <wp:inline distT="0" distB="0" distL="0" distR="0" wp14:anchorId="1DD7E2B2" wp14:editId="36836A0D">
            <wp:extent cx="5942848" cy="3043123"/>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1">
                      <a:extLst>
                        <a:ext uri="{28A0092B-C50C-407E-A947-70E740481C1C}">
                          <a14:useLocalDpi xmlns:a14="http://schemas.microsoft.com/office/drawing/2010/main" val="0"/>
                        </a:ext>
                      </a:extLst>
                    </a:blip>
                    <a:srcRect t="3940" b="4973"/>
                    <a:stretch/>
                  </pic:blipFill>
                  <pic:spPr bwMode="auto">
                    <a:xfrm>
                      <a:off x="0" y="0"/>
                      <a:ext cx="5943600" cy="3043508"/>
                    </a:xfrm>
                    <a:prstGeom prst="rect">
                      <a:avLst/>
                    </a:prstGeom>
                    <a:ln>
                      <a:noFill/>
                    </a:ln>
                    <a:extLst>
                      <a:ext uri="{53640926-AAD7-44D8-BBD7-CCE9431645EC}">
                        <a14:shadowObscured xmlns:a14="http://schemas.microsoft.com/office/drawing/2010/main"/>
                      </a:ext>
                    </a:extLst>
                  </pic:spPr>
                </pic:pic>
              </a:graphicData>
            </a:graphic>
          </wp:inline>
        </w:drawing>
      </w:r>
    </w:p>
    <w:p w14:paraId="16FC8CDC" w14:textId="0DE08C35" w:rsidR="0034447F" w:rsidRDefault="00C97226" w:rsidP="00C97226">
      <w:pPr>
        <w:pStyle w:val="Caption"/>
        <w:rPr>
          <w:noProof/>
          <w:lang w:val="en-IN"/>
        </w:rPr>
      </w:pPr>
      <w:r>
        <w:t xml:space="preserve">Figure </w:t>
      </w:r>
      <w:r>
        <w:fldChar w:fldCharType="begin"/>
      </w:r>
      <w:r>
        <w:instrText xml:space="preserve"> SEQ Figure \* ARABIC </w:instrText>
      </w:r>
      <w:r>
        <w:fldChar w:fldCharType="separate"/>
      </w:r>
      <w:r w:rsidR="00E664C7">
        <w:rPr>
          <w:noProof/>
        </w:rPr>
        <w:t>11</w:t>
      </w:r>
      <w:r>
        <w:fldChar w:fldCharType="end"/>
      </w:r>
      <w:r w:rsidRPr="00EB09EE">
        <w:t>: Function code</w:t>
      </w:r>
      <w:r w:rsidR="008560CE">
        <w:t xml:space="preserve"> </w:t>
      </w:r>
      <w:r w:rsidRPr="00EB09EE">
        <w:t>(</w:t>
      </w:r>
      <w:r>
        <w:t>5</w:t>
      </w:r>
      <w:r w:rsidR="008560CE">
        <w:t>/6</w:t>
      </w:r>
      <w:r w:rsidRPr="00EB09EE">
        <w:t>)</w:t>
      </w:r>
    </w:p>
    <w:p w14:paraId="12E76F4A" w14:textId="53A5181D" w:rsidR="0034447F" w:rsidRPr="0034447F" w:rsidRDefault="0034447F" w:rsidP="0034447F">
      <w:pPr>
        <w:rPr>
          <w:lang w:val="en-IN"/>
        </w:rPr>
      </w:pPr>
    </w:p>
    <w:p w14:paraId="7F9AED25" w14:textId="758891C2" w:rsidR="0034447F" w:rsidRPr="0034447F" w:rsidRDefault="0034447F" w:rsidP="0034447F">
      <w:pPr>
        <w:rPr>
          <w:lang w:val="en-IN"/>
        </w:rPr>
      </w:pPr>
    </w:p>
    <w:p w14:paraId="134CC048" w14:textId="027946ED" w:rsidR="0034447F" w:rsidRDefault="0034447F" w:rsidP="0034447F">
      <w:pPr>
        <w:rPr>
          <w:noProof/>
          <w:lang w:val="en-IN"/>
        </w:rPr>
      </w:pPr>
    </w:p>
    <w:p w14:paraId="6F48603E" w14:textId="77777777" w:rsidR="00C97226" w:rsidRDefault="0034447F" w:rsidP="00C97226">
      <w:pPr>
        <w:keepNext/>
        <w:tabs>
          <w:tab w:val="left" w:pos="1048"/>
        </w:tabs>
      </w:pPr>
      <w:r>
        <w:rPr>
          <w:lang w:val="en-IN"/>
        </w:rPr>
        <w:tab/>
      </w:r>
      <w:r>
        <w:rPr>
          <w:noProof/>
          <w:lang w:val="en-IN"/>
        </w:rPr>
        <w:drawing>
          <wp:inline distT="0" distB="0" distL="0" distR="0" wp14:anchorId="7E55A401" wp14:editId="4C91A7F4">
            <wp:extent cx="5942846" cy="303580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2">
                      <a:extLst>
                        <a:ext uri="{28A0092B-C50C-407E-A947-70E740481C1C}">
                          <a14:useLocalDpi xmlns:a14="http://schemas.microsoft.com/office/drawing/2010/main" val="0"/>
                        </a:ext>
                      </a:extLst>
                    </a:blip>
                    <a:srcRect t="3940" b="5193"/>
                    <a:stretch/>
                  </pic:blipFill>
                  <pic:spPr bwMode="auto">
                    <a:xfrm>
                      <a:off x="0" y="0"/>
                      <a:ext cx="5943600" cy="3036193"/>
                    </a:xfrm>
                    <a:prstGeom prst="rect">
                      <a:avLst/>
                    </a:prstGeom>
                    <a:ln>
                      <a:noFill/>
                    </a:ln>
                    <a:extLst>
                      <a:ext uri="{53640926-AAD7-44D8-BBD7-CCE9431645EC}">
                        <a14:shadowObscured xmlns:a14="http://schemas.microsoft.com/office/drawing/2010/main"/>
                      </a:ext>
                    </a:extLst>
                  </pic:spPr>
                </pic:pic>
              </a:graphicData>
            </a:graphic>
          </wp:inline>
        </w:drawing>
      </w:r>
    </w:p>
    <w:p w14:paraId="68E2AE09" w14:textId="476C0FFD" w:rsidR="00B10D73" w:rsidRDefault="00C97226" w:rsidP="00B10D73">
      <w:pPr>
        <w:pStyle w:val="Caption"/>
      </w:pPr>
      <w:r>
        <w:t xml:space="preserve">Figure </w:t>
      </w:r>
      <w:r>
        <w:fldChar w:fldCharType="begin"/>
      </w:r>
      <w:r>
        <w:instrText xml:space="preserve"> SEQ Figure \* ARABIC </w:instrText>
      </w:r>
      <w:r>
        <w:fldChar w:fldCharType="separate"/>
      </w:r>
      <w:r w:rsidR="00E664C7">
        <w:rPr>
          <w:noProof/>
        </w:rPr>
        <w:t>12</w:t>
      </w:r>
      <w:r>
        <w:fldChar w:fldCharType="end"/>
      </w:r>
      <w:r w:rsidRPr="000541EA">
        <w:t>: Function code</w:t>
      </w:r>
      <w:r w:rsidR="008560CE">
        <w:t xml:space="preserve"> </w:t>
      </w:r>
      <w:r w:rsidRPr="000541EA">
        <w:t>(</w:t>
      </w:r>
      <w:r>
        <w:t>6</w:t>
      </w:r>
      <w:r w:rsidR="008560CE">
        <w:t>/6</w:t>
      </w:r>
      <w:r w:rsidRPr="000541EA">
        <w:t>)</w:t>
      </w:r>
    </w:p>
    <w:p w14:paraId="74245ED0" w14:textId="444A897F" w:rsidR="00B10D73" w:rsidRDefault="00B10D73" w:rsidP="00B10D73">
      <w:r>
        <w:t>Here in figure 12, a small modification, in line number 140, the value of ‘met’ must be changed for every run</w:t>
      </w:r>
      <w:r w:rsidR="00657439">
        <w:t>. The rest values will be automatically set. Lines 150 through 161 is to store the output file generated in separate files for each run. Line 160, in particular, ensures this by naming the files differently.</w:t>
      </w:r>
    </w:p>
    <w:p w14:paraId="43DCA4DC" w14:textId="6F264C7E" w:rsidR="00240E59" w:rsidRDefault="00240E59" w:rsidP="00240E59">
      <w:pPr>
        <w:pStyle w:val="Heading3"/>
        <w:rPr>
          <w:noProof/>
        </w:rPr>
      </w:pPr>
      <w:r>
        <w:rPr>
          <w:noProof/>
        </w:rPr>
        <w:t xml:space="preserve">Script modification for each run: </w:t>
      </w:r>
      <w:r>
        <w:rPr>
          <w:noProof/>
        </w:rPr>
        <w:t>Submit</w:t>
      </w:r>
      <w:r>
        <w:rPr>
          <w:noProof/>
        </w:rPr>
        <w:t xml:space="preserve"> script</w:t>
      </w:r>
    </w:p>
    <w:p w14:paraId="544ECCE8" w14:textId="558415C6" w:rsidR="00240E59" w:rsidRPr="00240E59" w:rsidRDefault="00240E59" w:rsidP="00240E59">
      <w:r>
        <w:rPr>
          <w:noProof/>
        </w:rPr>
        <mc:AlternateContent>
          <mc:Choice Requires="wps">
            <w:drawing>
              <wp:anchor distT="0" distB="0" distL="114300" distR="114300" simplePos="0" relativeHeight="251666432" behindDoc="0" locked="0" layoutInCell="1" allowOverlap="1" wp14:anchorId="635A7F12" wp14:editId="5192316B">
                <wp:simplePos x="0" y="0"/>
                <wp:positionH relativeFrom="column">
                  <wp:posOffset>0</wp:posOffset>
                </wp:positionH>
                <wp:positionV relativeFrom="paragraph">
                  <wp:posOffset>3268345</wp:posOffset>
                </wp:positionV>
                <wp:extent cx="594296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0B05CE2D" w14:textId="63C7DA5D" w:rsidR="00240E59" w:rsidRPr="00240E59" w:rsidRDefault="00240E59" w:rsidP="00240E59">
                            <w:pPr>
                              <w:pStyle w:val="Caption"/>
                            </w:pPr>
                            <w:r>
                              <w:t xml:space="preserve">Figure </w:t>
                            </w:r>
                            <w:r>
                              <w:fldChar w:fldCharType="begin"/>
                            </w:r>
                            <w:r>
                              <w:instrText xml:space="preserve"> SEQ Figure \* ARABIC </w:instrText>
                            </w:r>
                            <w:r>
                              <w:fldChar w:fldCharType="separate"/>
                            </w:r>
                            <w:r w:rsidR="00E664C7">
                              <w:rPr>
                                <w:noProof/>
                              </w:rPr>
                              <w:t>13</w:t>
                            </w:r>
                            <w:r>
                              <w:fldChar w:fldCharType="end"/>
                            </w:r>
                            <w:r>
                              <w:t>: Submit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A7F12" id="Text Box 29" o:spid="_x0000_s1028" type="#_x0000_t202" style="position:absolute;margin-left:0;margin-top:257.35pt;width:46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mzGwIAAD8EAAAOAAAAZHJzL2Uyb0RvYy54bWysU8Fu2zAMvQ/YPwi6L06yJVi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" stroked="f">
                <v:textbox style="mso-fit-shape-to-text:t" inset="0,0,0,0">
                  <w:txbxContent>
                    <w:p w14:paraId="0B05CE2D" w14:textId="63C7DA5D" w:rsidR="00240E59" w:rsidRPr="00240E59" w:rsidRDefault="00240E59" w:rsidP="00240E59">
                      <w:pPr>
                        <w:pStyle w:val="Caption"/>
                      </w:pPr>
                      <w:r>
                        <w:t xml:space="preserve">Figure </w:t>
                      </w:r>
                      <w:r>
                        <w:fldChar w:fldCharType="begin"/>
                      </w:r>
                      <w:r>
                        <w:instrText xml:space="preserve"> SEQ Figure \* ARABIC </w:instrText>
                      </w:r>
                      <w:r>
                        <w:fldChar w:fldCharType="separate"/>
                      </w:r>
                      <w:r w:rsidR="00E664C7">
                        <w:rPr>
                          <w:noProof/>
                        </w:rPr>
                        <w:t>13</w:t>
                      </w:r>
                      <w:r>
                        <w:fldChar w:fldCharType="end"/>
                      </w:r>
                      <w:r>
                        <w:t>: Submit script</w:t>
                      </w:r>
                    </w:p>
                  </w:txbxContent>
                </v:textbox>
                <w10:wrap type="square"/>
              </v:shape>
            </w:pict>
          </mc:Fallback>
        </mc:AlternateContent>
      </w:r>
      <w:r w:rsidR="002F3A60">
        <w:rPr>
          <w:noProof/>
        </w:rPr>
        <w:drawing>
          <wp:anchor distT="0" distB="0" distL="114300" distR="114300" simplePos="0" relativeHeight="251664384" behindDoc="0" locked="0" layoutInCell="1" allowOverlap="1" wp14:anchorId="0BDE3BEA" wp14:editId="45936D80">
            <wp:simplePos x="0" y="0"/>
            <wp:positionH relativeFrom="column">
              <wp:posOffset>0</wp:posOffset>
            </wp:positionH>
            <wp:positionV relativeFrom="paragraph">
              <wp:posOffset>182880</wp:posOffset>
            </wp:positionV>
            <wp:extent cx="5943459" cy="3028493"/>
            <wp:effectExtent l="0" t="0" r="635"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4159" b="5201"/>
                    <a:stretch/>
                  </pic:blipFill>
                  <pic:spPr bwMode="auto">
                    <a:xfrm>
                      <a:off x="0" y="0"/>
                      <a:ext cx="5943459" cy="3028493"/>
                    </a:xfrm>
                    <a:prstGeom prst="rect">
                      <a:avLst/>
                    </a:prstGeom>
                    <a:ln>
                      <a:noFill/>
                    </a:ln>
                    <a:extLst>
                      <a:ext uri="{53640926-AAD7-44D8-BBD7-CCE9431645EC}">
                        <a14:shadowObscured xmlns:a14="http://schemas.microsoft.com/office/drawing/2010/main"/>
                      </a:ext>
                    </a:extLst>
                  </pic:spPr>
                </pic:pic>
              </a:graphicData>
            </a:graphic>
          </wp:anchor>
        </w:drawing>
      </w:r>
    </w:p>
    <w:p w14:paraId="20DE76D5" w14:textId="1628EB4F" w:rsidR="00240E59" w:rsidRPr="00240E59" w:rsidRDefault="00240E59" w:rsidP="00240E59">
      <w:r>
        <w:t>Coming to the final script for data generation, the three lines viewed in figure 13 is used to submit the job to Param Ishan by specifying the number of cores required as well as the output folder. It is advisable to have the number of cores in multiple of 12.</w:t>
      </w:r>
    </w:p>
    <w:p w14:paraId="2F5AB256" w14:textId="45785672" w:rsidR="00240E59" w:rsidRPr="00240E59" w:rsidRDefault="00240E59" w:rsidP="00240E59"/>
    <w:p w14:paraId="34993F03" w14:textId="761329A2" w:rsidR="00240E59" w:rsidRPr="00240E59" w:rsidRDefault="00240E59" w:rsidP="00240E59"/>
    <w:p w14:paraId="583119FF" w14:textId="6EBF2613" w:rsidR="00240E59" w:rsidRPr="00240E59" w:rsidRDefault="00240E59" w:rsidP="00240E59"/>
    <w:p w14:paraId="362489F5" w14:textId="32CD5AF0" w:rsidR="00240E59" w:rsidRPr="00240E59" w:rsidRDefault="00240E59" w:rsidP="00240E59"/>
    <w:p w14:paraId="008DF69C" w14:textId="3548B682" w:rsidR="00240E59" w:rsidRDefault="00240E59" w:rsidP="00240E59"/>
    <w:p w14:paraId="418E759D" w14:textId="279C0D98" w:rsidR="0045335F" w:rsidRDefault="0045335F" w:rsidP="0045335F">
      <w:pPr>
        <w:pStyle w:val="Heading1"/>
      </w:pPr>
      <w:r>
        <w:t>Managing the generated data</w:t>
      </w:r>
    </w:p>
    <w:p w14:paraId="28C2380B" w14:textId="3DECBDD6" w:rsidR="005E50D4" w:rsidRDefault="005E50D4" w:rsidP="005E50D4"/>
    <w:p w14:paraId="3E3B8B4A" w14:textId="16C9B85C" w:rsidR="005E50D4" w:rsidRDefault="005E50D4" w:rsidP="005E50D4">
      <w:r>
        <w:t xml:space="preserve">The data generated consumes a huge amount of memory. To put this in figures, each run produces exactly 1001 CSV files. </w:t>
      </w:r>
      <w:r w:rsidR="00933593">
        <w:t>For each material, for each value of semiconductor refractive index (n2), there will be 4004 (1001*4) such CSV files. One CSV files consumes around 3.3 GB of space. The same file takes only around 0.5 GB after compressing to .</w:t>
      </w:r>
      <w:proofErr w:type="spellStart"/>
      <w:r w:rsidR="00933593">
        <w:t>gz</w:t>
      </w:r>
      <w:proofErr w:type="spellEnd"/>
      <w:r w:rsidR="00933593">
        <w:t xml:space="preserve"> </w:t>
      </w:r>
      <w:r w:rsidR="00A46A4F">
        <w:t>format.</w:t>
      </w:r>
    </w:p>
    <w:p w14:paraId="2BE6B3FB" w14:textId="50EF0282" w:rsidR="00933593" w:rsidRDefault="00933593" w:rsidP="005E50D4">
      <w:r>
        <w:t>So, it becomes necessary to compress the files after generation and transfer from Param Ishan memory to external storage device.</w:t>
      </w:r>
    </w:p>
    <w:p w14:paraId="7C400984" w14:textId="4431827B" w:rsidR="00933593" w:rsidRPr="005E50D4" w:rsidRDefault="00933593" w:rsidP="005E50D4">
      <w:r>
        <w:t>Followed below is the SLURM script to compress the generated data.</w:t>
      </w:r>
    </w:p>
    <w:p w14:paraId="1C78D39D" w14:textId="625B004E" w:rsidR="00240E59" w:rsidRPr="00240E59" w:rsidRDefault="00240E59" w:rsidP="00240E59"/>
    <w:p w14:paraId="2220379C" w14:textId="77777777" w:rsidR="00F31AD6" w:rsidRDefault="00EC1C8F" w:rsidP="00F31AD6">
      <w:pPr>
        <w:keepNext/>
      </w:pPr>
      <w:r>
        <w:rPr>
          <w:noProof/>
        </w:rPr>
        <w:drawing>
          <wp:inline distT="0" distB="0" distL="0" distR="0" wp14:anchorId="6EB6F38B" wp14:editId="15E1F77B">
            <wp:extent cx="5943600" cy="316016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23"/>
                    <a:stretch/>
                  </pic:blipFill>
                  <pic:spPr bwMode="auto">
                    <a:xfrm>
                      <a:off x="0" y="0"/>
                      <a:ext cx="5943600" cy="3160166"/>
                    </a:xfrm>
                    <a:prstGeom prst="rect">
                      <a:avLst/>
                    </a:prstGeom>
                    <a:ln>
                      <a:noFill/>
                    </a:ln>
                    <a:extLst>
                      <a:ext uri="{53640926-AAD7-44D8-BBD7-CCE9431645EC}">
                        <a14:shadowObscured xmlns:a14="http://schemas.microsoft.com/office/drawing/2010/main"/>
                      </a:ext>
                    </a:extLst>
                  </pic:spPr>
                </pic:pic>
              </a:graphicData>
            </a:graphic>
          </wp:inline>
        </w:drawing>
      </w:r>
    </w:p>
    <w:p w14:paraId="58279B1C" w14:textId="45B7E029" w:rsidR="00240E59" w:rsidRPr="00240E59" w:rsidRDefault="00F31AD6" w:rsidP="00F31AD6">
      <w:pPr>
        <w:pStyle w:val="Caption"/>
      </w:pPr>
      <w:r>
        <w:t xml:space="preserve">Figure </w:t>
      </w:r>
      <w:r>
        <w:fldChar w:fldCharType="begin"/>
      </w:r>
      <w:r>
        <w:instrText xml:space="preserve"> SEQ Figure \* ARABIC </w:instrText>
      </w:r>
      <w:r>
        <w:fldChar w:fldCharType="separate"/>
      </w:r>
      <w:r w:rsidR="00E664C7">
        <w:rPr>
          <w:noProof/>
        </w:rPr>
        <w:t>14</w:t>
      </w:r>
      <w:r>
        <w:fldChar w:fldCharType="end"/>
      </w:r>
      <w:r>
        <w:t>: Compress script (SLURM)</w:t>
      </w:r>
    </w:p>
    <w:p w14:paraId="109FBE80" w14:textId="2C74AC19" w:rsidR="00240E59" w:rsidRDefault="00A84249" w:rsidP="00240E59">
      <w:r>
        <w:t>It should be noted here that the job is run in high priority mode, and on single node.</w:t>
      </w:r>
    </w:p>
    <w:p w14:paraId="12FB032B" w14:textId="078F3D7F" w:rsidR="00A84249" w:rsidRDefault="00A84249" w:rsidP="00240E59">
      <w:r>
        <w:t xml:space="preserve">The lines 2 and 3 are important to </w:t>
      </w:r>
      <w:r w:rsidR="00881C15">
        <w:t xml:space="preserve">store the output and error files of the job. The </w:t>
      </w:r>
      <w:proofErr w:type="gramStart"/>
      <w:r w:rsidR="00881C15">
        <w:t>“.%</w:t>
      </w:r>
      <w:proofErr w:type="gramEnd"/>
      <w:r w:rsidR="00881C15">
        <w:t>J” ensures that the files are named after the job number.</w:t>
      </w:r>
    </w:p>
    <w:p w14:paraId="072CE5E4" w14:textId="51728D9B" w:rsidR="00D3330C" w:rsidRDefault="00D3330C" w:rsidP="00240E59">
      <w:r>
        <w:t>In line 9, the directory should be properly specified each time.</w:t>
      </w:r>
    </w:p>
    <w:p w14:paraId="32AF594A" w14:textId="580C89EF" w:rsidR="00D3330C" w:rsidRPr="00240E59" w:rsidRDefault="00D3330C" w:rsidP="00240E59">
      <w:r>
        <w:t>Line 10 performs the actual task of compressing the files. Here, we are compressing to ‘.</w:t>
      </w:r>
      <w:proofErr w:type="spellStart"/>
      <w:r>
        <w:t>gz</w:t>
      </w:r>
      <w:proofErr w:type="spellEnd"/>
      <w:r>
        <w:t xml:space="preserve">’ format, hence the </w:t>
      </w:r>
      <w:proofErr w:type="spellStart"/>
      <w:r>
        <w:t>gzip</w:t>
      </w:r>
      <w:proofErr w:type="spellEnd"/>
      <w:r>
        <w:t xml:space="preserve"> command is used.</w:t>
      </w:r>
    </w:p>
    <w:p w14:paraId="6F5270D4" w14:textId="48BF75D1" w:rsidR="00240E59" w:rsidRPr="00240E59" w:rsidRDefault="00240E59" w:rsidP="00240E59"/>
    <w:p w14:paraId="7417B60E" w14:textId="45277E69" w:rsidR="00240E59" w:rsidRDefault="00F6049D" w:rsidP="00F6049D">
      <w:pPr>
        <w:pStyle w:val="Heading1"/>
      </w:pPr>
      <w:r>
        <w:t xml:space="preserve">Accessing Param Ishan </w:t>
      </w:r>
    </w:p>
    <w:p w14:paraId="17294E80" w14:textId="26B53B80" w:rsidR="00F6049D" w:rsidRDefault="00F6049D" w:rsidP="00F6049D"/>
    <w:p w14:paraId="11B85D6B" w14:textId="36D1D513" w:rsidR="00F6049D" w:rsidRDefault="00F6049D" w:rsidP="00F6049D">
      <w:r>
        <w:t>To submit jobs on Param Ishan, other than MATLAB, one has to access using SSH.</w:t>
      </w:r>
    </w:p>
    <w:p w14:paraId="2AE8086E" w14:textId="4372D92D" w:rsidR="00F6049D" w:rsidRDefault="00F6049D" w:rsidP="00F6049D">
      <w:r>
        <w:t xml:space="preserve">There are 3 best ways to do this. Firstly, one can use PowerShell or Command Prompt to initiate a SSH connection. Secondly, one can make a desktop shortcut which will connect to Param Ishan via SSH on double-clicking, and lastly one can ‘Remote-SSH’ extension of VS Code IDE to use all the GUI features of VS Code in Param Ishan. The third method is most </w:t>
      </w:r>
      <w:r w:rsidR="009B53A6">
        <w:t>recommended for Python and other scripting, as it is very easy to use.</w:t>
      </w:r>
    </w:p>
    <w:p w14:paraId="28027E46" w14:textId="02B2FEA1" w:rsidR="00EB4DD6" w:rsidRDefault="00EB4DD6" w:rsidP="00F6049D"/>
    <w:p w14:paraId="27DF06A2" w14:textId="5A20F118" w:rsidR="00EB4DD6" w:rsidRDefault="00EB4DD6" w:rsidP="00F6049D">
      <w:r>
        <w:t>To connect using PowerShell or Command Prompt, one simply needs to type the command</w:t>
      </w:r>
    </w:p>
    <w:p w14:paraId="3CCDF97D" w14:textId="01724195" w:rsidR="00EB4DD6" w:rsidRDefault="00EB4DD6" w:rsidP="00F6049D">
      <w:r>
        <w:t xml:space="preserve">&gt; </w:t>
      </w:r>
      <w:proofErr w:type="spellStart"/>
      <w:r w:rsidRPr="00EB4DD6">
        <w:t>ssh</w:t>
      </w:r>
      <w:proofErr w:type="spellEnd"/>
      <w:r w:rsidRPr="00EB4DD6">
        <w:t xml:space="preserve"> -X napamegs@param-ishan.iitg.ac.in</w:t>
      </w:r>
    </w:p>
    <w:p w14:paraId="5B205C40" w14:textId="264022A7" w:rsidR="00240E59" w:rsidRDefault="00240E59" w:rsidP="00240E59"/>
    <w:p w14:paraId="057E37F7" w14:textId="22E801F8" w:rsidR="00EB4DD6" w:rsidRDefault="00EB4DD6" w:rsidP="00240E59">
      <w:r>
        <w:t>To make a double-clickable desktop icon, follow the below steps.</w:t>
      </w:r>
    </w:p>
    <w:p w14:paraId="39A051A6" w14:textId="354943C0" w:rsidR="00E66E31" w:rsidRDefault="00E66E31" w:rsidP="00240E59"/>
    <w:p w14:paraId="0CF50B2F" w14:textId="5555702E" w:rsidR="00EB4DD6" w:rsidRDefault="002A0B8C" w:rsidP="00E66E31">
      <w:r>
        <w:rPr>
          <w:noProof/>
        </w:rPr>
        <mc:AlternateContent>
          <mc:Choice Requires="wps">
            <w:drawing>
              <wp:anchor distT="0" distB="0" distL="114300" distR="114300" simplePos="0" relativeHeight="251683840" behindDoc="0" locked="0" layoutInCell="1" allowOverlap="1" wp14:anchorId="5A11DA5E" wp14:editId="57C329AC">
                <wp:simplePos x="0" y="0"/>
                <wp:positionH relativeFrom="column">
                  <wp:posOffset>1287145</wp:posOffset>
                </wp:positionH>
                <wp:positionV relativeFrom="paragraph">
                  <wp:posOffset>2046605</wp:posOffset>
                </wp:positionV>
                <wp:extent cx="106045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1060450" cy="635"/>
                        </a:xfrm>
                        <a:prstGeom prst="rect">
                          <a:avLst/>
                        </a:prstGeom>
                        <a:solidFill>
                          <a:prstClr val="white"/>
                        </a:solidFill>
                        <a:ln>
                          <a:noFill/>
                        </a:ln>
                      </wps:spPr>
                      <wps:txbx>
                        <w:txbxContent>
                          <w:p w14:paraId="42913425" w14:textId="1691D8E8" w:rsidR="002A0B8C" w:rsidRPr="00D000DB"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15</w:t>
                            </w:r>
                            <w:r>
                              <w:fldChar w:fldCharType="end"/>
                            </w:r>
                            <w:r>
                              <w:t>: Create Icon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1DA5E" id="Text Box 49" o:spid="_x0000_s1029" type="#_x0000_t202" style="position:absolute;margin-left:101.35pt;margin-top:161.15pt;width:8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" stroked="f">
                <v:textbox style="mso-fit-shape-to-text:t" inset="0,0,0,0">
                  <w:txbxContent>
                    <w:p w14:paraId="42913425" w14:textId="1691D8E8" w:rsidR="002A0B8C" w:rsidRPr="00D000DB"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15</w:t>
                      </w:r>
                      <w:r>
                        <w:fldChar w:fldCharType="end"/>
                      </w:r>
                      <w:r>
                        <w:t>: Create Icon (1)</w:t>
                      </w:r>
                    </w:p>
                  </w:txbxContent>
                </v:textbox>
                <w10:wrap type="topAndBottom"/>
              </v:shape>
            </w:pict>
          </mc:Fallback>
        </mc:AlternateContent>
      </w:r>
      <w:r w:rsidR="00B02E9D">
        <w:rPr>
          <w:noProof/>
        </w:rPr>
        <w:drawing>
          <wp:anchor distT="0" distB="0" distL="114300" distR="114300" simplePos="0" relativeHeight="251668480" behindDoc="0" locked="0" layoutInCell="1" allowOverlap="1" wp14:anchorId="56E09013" wp14:editId="66166AA8">
            <wp:simplePos x="0" y="0"/>
            <wp:positionH relativeFrom="column">
              <wp:posOffset>1287247</wp:posOffset>
            </wp:positionH>
            <wp:positionV relativeFrom="paragraph">
              <wp:posOffset>319405</wp:posOffset>
            </wp:positionV>
            <wp:extent cx="1060450" cy="1670050"/>
            <wp:effectExtent l="0" t="0" r="635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5">
                      <a:extLst>
                        <a:ext uri="{28A0092B-C50C-407E-A947-70E740481C1C}">
                          <a14:useLocalDpi xmlns:a14="http://schemas.microsoft.com/office/drawing/2010/main" val="0"/>
                        </a:ext>
                      </a:extLst>
                    </a:blip>
                    <a:srcRect l="34987" t="16207" r="50482" b="43091"/>
                    <a:stretch/>
                  </pic:blipFill>
                  <pic:spPr bwMode="auto">
                    <a:xfrm>
                      <a:off x="0" y="0"/>
                      <a:ext cx="1060450" cy="167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49BD779E" wp14:editId="7D9C1688">
                <wp:simplePos x="0" y="0"/>
                <wp:positionH relativeFrom="column">
                  <wp:posOffset>3020695</wp:posOffset>
                </wp:positionH>
                <wp:positionV relativeFrom="paragraph">
                  <wp:posOffset>2025650</wp:posOffset>
                </wp:positionV>
                <wp:extent cx="141160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1411605" cy="635"/>
                        </a:xfrm>
                        <a:prstGeom prst="rect">
                          <a:avLst/>
                        </a:prstGeom>
                        <a:solidFill>
                          <a:prstClr val="white"/>
                        </a:solidFill>
                        <a:ln>
                          <a:noFill/>
                        </a:ln>
                      </wps:spPr>
                      <wps:txbx>
                        <w:txbxContent>
                          <w:p w14:paraId="18B7DB58" w14:textId="6405A263" w:rsidR="002A0B8C" w:rsidRPr="00FA2959"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16</w:t>
                            </w:r>
                            <w:r>
                              <w:fldChar w:fldCharType="end"/>
                            </w:r>
                            <w:r>
                              <w:t xml:space="preserve">: Create </w:t>
                            </w:r>
                            <w:proofErr w:type="gramStart"/>
                            <w:r>
                              <w:t>Icon(</w:t>
                            </w:r>
                            <w:proofErr w:type="gramEnd"/>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D779E" id="Text Box 50" o:spid="_x0000_s1030" type="#_x0000_t202" style="position:absolute;margin-left:237.85pt;margin-top:159.5pt;width:111.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bYEGgIAAD8EAAAOAAAAZHJzL2Uyb0RvYy54bWysU8Fu2zAMvQ/YPwi6L066Nhi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" stroked="f">
                <v:textbox style="mso-fit-shape-to-text:t" inset="0,0,0,0">
                  <w:txbxContent>
                    <w:p w14:paraId="18B7DB58" w14:textId="6405A263" w:rsidR="002A0B8C" w:rsidRPr="00FA2959"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16</w:t>
                      </w:r>
                      <w:r>
                        <w:fldChar w:fldCharType="end"/>
                      </w:r>
                      <w:r>
                        <w:t xml:space="preserve">: Create </w:t>
                      </w:r>
                      <w:proofErr w:type="gramStart"/>
                      <w:r>
                        <w:t>Icon(</w:t>
                      </w:r>
                      <w:proofErr w:type="gramEnd"/>
                      <w:r>
                        <w:t>2)</w:t>
                      </w:r>
                    </w:p>
                  </w:txbxContent>
                </v:textbox>
                <w10:wrap type="topAndBottom"/>
              </v:shape>
            </w:pict>
          </mc:Fallback>
        </mc:AlternateContent>
      </w:r>
      <w:r w:rsidR="00B02E9D">
        <w:rPr>
          <w:noProof/>
        </w:rPr>
        <w:drawing>
          <wp:anchor distT="0" distB="0" distL="114300" distR="114300" simplePos="0" relativeHeight="251667456" behindDoc="0" locked="0" layoutInCell="1" allowOverlap="1" wp14:anchorId="1289B478" wp14:editId="5F41FFA6">
            <wp:simplePos x="0" y="0"/>
            <wp:positionH relativeFrom="column">
              <wp:posOffset>3020822</wp:posOffset>
            </wp:positionH>
            <wp:positionV relativeFrom="paragraph">
              <wp:posOffset>319405</wp:posOffset>
            </wp:positionV>
            <wp:extent cx="1411605" cy="16490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5">
                      <a:extLst>
                        <a:ext uri="{28A0092B-C50C-407E-A947-70E740481C1C}">
                          <a14:useLocalDpi xmlns:a14="http://schemas.microsoft.com/office/drawing/2010/main" val="0"/>
                        </a:ext>
                      </a:extLst>
                    </a:blip>
                    <a:srcRect l="49599" t="46475" r="28444" b="7888"/>
                    <a:stretch/>
                  </pic:blipFill>
                  <pic:spPr bwMode="auto">
                    <a:xfrm>
                      <a:off x="0" y="0"/>
                      <a:ext cx="1411605"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DD6">
        <w:t>Right-click on Desktop</w:t>
      </w:r>
      <w:r w:rsidR="00E66E31">
        <w:t>. Then click on ‘New’, followed by ‘Shortcut’.</w:t>
      </w:r>
    </w:p>
    <w:p w14:paraId="3A36EEE8" w14:textId="0E71FACD" w:rsidR="00E66E31" w:rsidRDefault="00831EB4" w:rsidP="00E66E31">
      <w:r>
        <w:t>In the “Create Shortcut” menu box, enter the following line as location.</w:t>
      </w:r>
    </w:p>
    <w:p w14:paraId="45AF3362" w14:textId="77777777" w:rsidR="00831EB4" w:rsidRDefault="00831EB4" w:rsidP="00E66E31"/>
    <w:p w14:paraId="5BA4E947" w14:textId="0D74FEC6" w:rsidR="00240E59" w:rsidRDefault="002A0B8C" w:rsidP="00240E59">
      <w:r>
        <w:rPr>
          <w:noProof/>
        </w:rPr>
        <mc:AlternateContent>
          <mc:Choice Requires="wps">
            <w:drawing>
              <wp:anchor distT="0" distB="0" distL="114300" distR="114300" simplePos="0" relativeHeight="251687936" behindDoc="0" locked="0" layoutInCell="1" allowOverlap="1" wp14:anchorId="5C5EBB48" wp14:editId="4E9BD85A">
                <wp:simplePos x="0" y="0"/>
                <wp:positionH relativeFrom="column">
                  <wp:posOffset>1177925</wp:posOffset>
                </wp:positionH>
                <wp:positionV relativeFrom="paragraph">
                  <wp:posOffset>2552065</wp:posOffset>
                </wp:positionV>
                <wp:extent cx="266319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663190" cy="635"/>
                        </a:xfrm>
                        <a:prstGeom prst="rect">
                          <a:avLst/>
                        </a:prstGeom>
                        <a:solidFill>
                          <a:prstClr val="white"/>
                        </a:solidFill>
                        <a:ln>
                          <a:noFill/>
                        </a:ln>
                      </wps:spPr>
                      <wps:txbx>
                        <w:txbxContent>
                          <w:p w14:paraId="7F33835B" w14:textId="32725B14" w:rsidR="002A0B8C" w:rsidRPr="0040636F"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17</w:t>
                            </w:r>
                            <w:r>
                              <w:fldChar w:fldCharType="end"/>
                            </w:r>
                            <w:r>
                              <w:t>: Create Icon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EBB48" id="Text Box 51" o:spid="_x0000_s1031" type="#_x0000_t202" style="position:absolute;margin-left:92.75pt;margin-top:200.95pt;width:209.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OS+GAIAAD8EAAAOAAAAZHJzL2Uyb0RvYy54bWysU8Fu2zAMvQ/YPwi6L05SL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5YnEz+0whSbHFzce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" stroked="f">
                <v:textbox style="mso-fit-shape-to-text:t" inset="0,0,0,0">
                  <w:txbxContent>
                    <w:p w14:paraId="7F33835B" w14:textId="32725B14" w:rsidR="002A0B8C" w:rsidRPr="0040636F"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17</w:t>
                      </w:r>
                      <w:r>
                        <w:fldChar w:fldCharType="end"/>
                      </w:r>
                      <w:r>
                        <w:t>: Create Icon (3)</w:t>
                      </w:r>
                    </w:p>
                  </w:txbxContent>
                </v:textbox>
                <w10:wrap type="topAndBottom"/>
              </v:shape>
            </w:pict>
          </mc:Fallback>
        </mc:AlternateContent>
      </w:r>
      <w:r w:rsidR="00831EB4">
        <w:rPr>
          <w:noProof/>
        </w:rPr>
        <w:drawing>
          <wp:anchor distT="0" distB="0" distL="114300" distR="114300" simplePos="0" relativeHeight="251669504" behindDoc="0" locked="0" layoutInCell="1" allowOverlap="1" wp14:anchorId="600B8236" wp14:editId="43C7DE17">
            <wp:simplePos x="0" y="0"/>
            <wp:positionH relativeFrom="column">
              <wp:posOffset>1178469</wp:posOffset>
            </wp:positionH>
            <wp:positionV relativeFrom="paragraph">
              <wp:posOffset>523875</wp:posOffset>
            </wp:positionV>
            <wp:extent cx="2663546" cy="1971290"/>
            <wp:effectExtent l="19050" t="19050" r="22860" b="101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570" t="17401" r="27612" b="23596"/>
                    <a:stretch/>
                  </pic:blipFill>
                  <pic:spPr bwMode="auto">
                    <a:xfrm>
                      <a:off x="0" y="0"/>
                      <a:ext cx="2663546" cy="197129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831EB4">
        <w:t>“</w:t>
      </w:r>
      <w:r w:rsidR="00831EB4" w:rsidRPr="00831EB4">
        <w:rPr>
          <w:i/>
          <w:iCs/>
        </w:rPr>
        <w:t>C:\Windows\System32\</w:t>
      </w:r>
      <w:proofErr w:type="spellStart"/>
      <w:r w:rsidR="00831EB4" w:rsidRPr="00831EB4">
        <w:rPr>
          <w:i/>
          <w:iCs/>
        </w:rPr>
        <w:t>WindowsPowerShell</w:t>
      </w:r>
      <w:proofErr w:type="spellEnd"/>
      <w:r w:rsidR="00831EB4" w:rsidRPr="00831EB4">
        <w:rPr>
          <w:i/>
          <w:iCs/>
        </w:rPr>
        <w:t>\v1.0\powershell.exe -</w:t>
      </w:r>
      <w:proofErr w:type="gramStart"/>
      <w:r w:rsidR="00831EB4" w:rsidRPr="00831EB4">
        <w:rPr>
          <w:i/>
          <w:iCs/>
        </w:rPr>
        <w:t xml:space="preserve">command  </w:t>
      </w:r>
      <w:proofErr w:type="spellStart"/>
      <w:r w:rsidR="00831EB4" w:rsidRPr="00831EB4">
        <w:rPr>
          <w:i/>
          <w:iCs/>
        </w:rPr>
        <w:t>ssh</w:t>
      </w:r>
      <w:proofErr w:type="spellEnd"/>
      <w:proofErr w:type="gramEnd"/>
      <w:r w:rsidR="00831EB4" w:rsidRPr="00831EB4">
        <w:rPr>
          <w:i/>
          <w:iCs/>
        </w:rPr>
        <w:t xml:space="preserve"> -o </w:t>
      </w:r>
      <w:proofErr w:type="spellStart"/>
      <w:r w:rsidR="00831EB4" w:rsidRPr="00831EB4">
        <w:rPr>
          <w:i/>
          <w:iCs/>
        </w:rPr>
        <w:t>UserKnownHostsFile</w:t>
      </w:r>
      <w:proofErr w:type="spellEnd"/>
      <w:r w:rsidR="00831EB4" w:rsidRPr="00831EB4">
        <w:rPr>
          <w:i/>
          <w:iCs/>
        </w:rPr>
        <w:t xml:space="preserve">=/dev/null -X   </w:t>
      </w:r>
      <w:r w:rsidR="00831EB4" w:rsidRPr="007C497F">
        <w:rPr>
          <w:i/>
          <w:iCs/>
        </w:rPr>
        <w:t>napamegs@param-ishan.iitg.ac.in</w:t>
      </w:r>
      <w:r w:rsidR="00831EB4">
        <w:t>”</w:t>
      </w:r>
    </w:p>
    <w:p w14:paraId="482B7899" w14:textId="756896FB" w:rsidR="00831EB4" w:rsidRDefault="00831EB4" w:rsidP="00240E59">
      <w:r>
        <w:t>Click on next to continue.</w:t>
      </w:r>
    </w:p>
    <w:p w14:paraId="487522A7" w14:textId="5CE5E06B" w:rsidR="00831EB4" w:rsidRDefault="00831EB4" w:rsidP="00240E59">
      <w:r>
        <w:t xml:space="preserve">In the next page, enter </w:t>
      </w:r>
      <w:r w:rsidR="00990B81">
        <w:t>the desired name of the icon, say “Param Ishan”.</w:t>
      </w:r>
    </w:p>
    <w:p w14:paraId="79DF5058" w14:textId="2BFF3B19" w:rsidR="00990B81" w:rsidRPr="00240E59" w:rsidRDefault="002A0B8C" w:rsidP="00240E59">
      <w:r>
        <w:rPr>
          <w:noProof/>
        </w:rPr>
        <w:drawing>
          <wp:anchor distT="0" distB="0" distL="114300" distR="114300" simplePos="0" relativeHeight="251671552" behindDoc="0" locked="0" layoutInCell="1" allowOverlap="1" wp14:anchorId="4BD64DB9" wp14:editId="3FA7F4E5">
            <wp:simplePos x="0" y="0"/>
            <wp:positionH relativeFrom="column">
              <wp:posOffset>3463290</wp:posOffset>
            </wp:positionH>
            <wp:positionV relativeFrom="paragraph">
              <wp:posOffset>2578100</wp:posOffset>
            </wp:positionV>
            <wp:extent cx="800100" cy="7810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000" t="13514" b="12613"/>
                    <a:stretch/>
                  </pic:blipFill>
                  <pic:spPr bwMode="auto">
                    <a:xfrm>
                      <a:off x="0" y="0"/>
                      <a:ext cx="80010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7F632AAF" wp14:editId="249E0A00">
                <wp:simplePos x="0" y="0"/>
                <wp:positionH relativeFrom="column">
                  <wp:posOffset>1595755</wp:posOffset>
                </wp:positionH>
                <wp:positionV relativeFrom="paragraph">
                  <wp:posOffset>2047240</wp:posOffset>
                </wp:positionV>
                <wp:extent cx="266319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2663190" cy="635"/>
                        </a:xfrm>
                        <a:prstGeom prst="rect">
                          <a:avLst/>
                        </a:prstGeom>
                        <a:solidFill>
                          <a:prstClr val="white"/>
                        </a:solidFill>
                        <a:ln>
                          <a:noFill/>
                        </a:ln>
                      </wps:spPr>
                      <wps:txbx>
                        <w:txbxContent>
                          <w:p w14:paraId="522479F4" w14:textId="4C8D199F" w:rsidR="002A0B8C" w:rsidRPr="001767F4"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18</w:t>
                            </w:r>
                            <w:r>
                              <w:fldChar w:fldCharType="end"/>
                            </w:r>
                            <w:r>
                              <w:t xml:space="preserve">:Create </w:t>
                            </w:r>
                            <w:proofErr w:type="gramStart"/>
                            <w:r>
                              <w:t>Icon(</w:t>
                            </w:r>
                            <w:proofErr w:type="gramEnd"/>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32AAF" id="Text Box 52" o:spid="_x0000_s1032" type="#_x0000_t202" style="position:absolute;margin-left:125.65pt;margin-top:161.2pt;width:209.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InRGQIAAD8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xeJm9plcknyLm48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" stroked="f">
                <v:textbox style="mso-fit-shape-to-text:t" inset="0,0,0,0">
                  <w:txbxContent>
                    <w:p w14:paraId="522479F4" w14:textId="4C8D199F" w:rsidR="002A0B8C" w:rsidRPr="001767F4"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18</w:t>
                      </w:r>
                      <w:r>
                        <w:fldChar w:fldCharType="end"/>
                      </w:r>
                      <w:r>
                        <w:t xml:space="preserve">:Create </w:t>
                      </w:r>
                      <w:proofErr w:type="gramStart"/>
                      <w:r>
                        <w:t>Icon(</w:t>
                      </w:r>
                      <w:proofErr w:type="gramEnd"/>
                      <w:r>
                        <w:t>4)</w:t>
                      </w:r>
                    </w:p>
                  </w:txbxContent>
                </v:textbox>
                <w10:wrap type="topAndBottom"/>
              </v:shape>
            </w:pict>
          </mc:Fallback>
        </mc:AlternateContent>
      </w:r>
      <w:r w:rsidR="00990B81">
        <w:rPr>
          <w:noProof/>
        </w:rPr>
        <w:drawing>
          <wp:anchor distT="0" distB="0" distL="114300" distR="114300" simplePos="0" relativeHeight="251670528" behindDoc="0" locked="0" layoutInCell="1" allowOverlap="1" wp14:anchorId="34407DA4" wp14:editId="08CE6E64">
            <wp:simplePos x="0" y="0"/>
            <wp:positionH relativeFrom="column">
              <wp:posOffset>1595755</wp:posOffset>
            </wp:positionH>
            <wp:positionV relativeFrom="paragraph">
              <wp:posOffset>19050</wp:posOffset>
            </wp:positionV>
            <wp:extent cx="2663200" cy="1971084"/>
            <wp:effectExtent l="19050" t="19050" r="22860" b="1016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662" t="17561" r="27523" b="23439"/>
                    <a:stretch/>
                  </pic:blipFill>
                  <pic:spPr bwMode="auto">
                    <a:xfrm>
                      <a:off x="0" y="0"/>
                      <a:ext cx="2663200" cy="1971084"/>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A009AED" w14:textId="4CFD49A6" w:rsidR="00240E59" w:rsidRPr="00240E59" w:rsidRDefault="00240E59" w:rsidP="00240E59"/>
    <w:p w14:paraId="262CFD8B" w14:textId="7DFF55E5" w:rsidR="00990B81" w:rsidRPr="00240E59" w:rsidRDefault="00990B81" w:rsidP="00240E59">
      <w:r>
        <w:t xml:space="preserve">Click on finish to finally create the desktop icon. </w:t>
      </w:r>
    </w:p>
    <w:p w14:paraId="53EE0010" w14:textId="543B0A72" w:rsidR="00240E59" w:rsidRPr="00240E59" w:rsidRDefault="00240E59" w:rsidP="00240E59"/>
    <w:p w14:paraId="4EF61AB1" w14:textId="5BBB1C5E" w:rsidR="00240E59" w:rsidRDefault="00240E59" w:rsidP="00240E59"/>
    <w:p w14:paraId="343C2D4C" w14:textId="25EC497D" w:rsidR="00990B81" w:rsidRDefault="00990B81" w:rsidP="00240E59"/>
    <w:p w14:paraId="74CC099D" w14:textId="3EB5C444" w:rsidR="00990B81" w:rsidRDefault="002A0B8C" w:rsidP="00240E59">
      <w:r>
        <w:rPr>
          <w:noProof/>
        </w:rPr>
        <mc:AlternateContent>
          <mc:Choice Requires="wps">
            <w:drawing>
              <wp:anchor distT="0" distB="0" distL="114300" distR="114300" simplePos="0" relativeHeight="251692032" behindDoc="0" locked="0" layoutInCell="1" allowOverlap="1" wp14:anchorId="4257E7FC" wp14:editId="14B30781">
                <wp:simplePos x="0" y="0"/>
                <wp:positionH relativeFrom="column">
                  <wp:posOffset>3466465</wp:posOffset>
                </wp:positionH>
                <wp:positionV relativeFrom="paragraph">
                  <wp:posOffset>17145</wp:posOffset>
                </wp:positionV>
                <wp:extent cx="914400" cy="32575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914400" cy="325755"/>
                        </a:xfrm>
                        <a:prstGeom prst="rect">
                          <a:avLst/>
                        </a:prstGeom>
                        <a:solidFill>
                          <a:prstClr val="white"/>
                        </a:solidFill>
                        <a:ln>
                          <a:noFill/>
                        </a:ln>
                      </wps:spPr>
                      <wps:txbx>
                        <w:txbxContent>
                          <w:p w14:paraId="4C429451" w14:textId="0459FDD9" w:rsidR="002A0B8C" w:rsidRPr="00DF517D"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19</w:t>
                            </w:r>
                            <w:r>
                              <w:fldChar w:fldCharType="end"/>
                            </w:r>
                            <w:r>
                              <w:t>: Created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7E7FC" id="Text Box 53" o:spid="_x0000_s1033" type="#_x0000_t202" style="position:absolute;margin-left:272.95pt;margin-top:1.35pt;width:1in;height:25.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" stroked="f">
                <v:textbox inset="0,0,0,0">
                  <w:txbxContent>
                    <w:p w14:paraId="4C429451" w14:textId="0459FDD9" w:rsidR="002A0B8C" w:rsidRPr="00DF517D" w:rsidRDefault="002A0B8C" w:rsidP="002A0B8C">
                      <w:pPr>
                        <w:pStyle w:val="Caption"/>
                        <w:rPr>
                          <w:noProof/>
                        </w:rPr>
                      </w:pPr>
                      <w:r>
                        <w:t xml:space="preserve">Figure </w:t>
                      </w:r>
                      <w:r>
                        <w:fldChar w:fldCharType="begin"/>
                      </w:r>
                      <w:r>
                        <w:instrText xml:space="preserve"> SEQ Figure \* ARABIC </w:instrText>
                      </w:r>
                      <w:r>
                        <w:fldChar w:fldCharType="separate"/>
                      </w:r>
                      <w:r w:rsidR="00E664C7">
                        <w:rPr>
                          <w:noProof/>
                        </w:rPr>
                        <w:t>19</w:t>
                      </w:r>
                      <w:r>
                        <w:fldChar w:fldCharType="end"/>
                      </w:r>
                      <w:r>
                        <w:t>: Created Icon</w:t>
                      </w:r>
                    </w:p>
                  </w:txbxContent>
                </v:textbox>
                <w10:wrap type="square"/>
              </v:shape>
            </w:pict>
          </mc:Fallback>
        </mc:AlternateContent>
      </w:r>
    </w:p>
    <w:p w14:paraId="659C1BD4" w14:textId="77777777" w:rsidR="002A0B8C" w:rsidRDefault="002A0B8C" w:rsidP="00240E59"/>
    <w:p w14:paraId="6E269565" w14:textId="1812FD4A" w:rsidR="00990B81" w:rsidRDefault="00BA30A2" w:rsidP="00240E59">
      <w:r>
        <w:rPr>
          <w:noProof/>
        </w:rPr>
        <mc:AlternateContent>
          <mc:Choice Requires="wps">
            <w:drawing>
              <wp:anchor distT="0" distB="0" distL="114300" distR="114300" simplePos="0" relativeHeight="251694080" behindDoc="0" locked="0" layoutInCell="1" allowOverlap="1" wp14:anchorId="2B8BC44B" wp14:editId="78151C61">
                <wp:simplePos x="0" y="0"/>
                <wp:positionH relativeFrom="column">
                  <wp:posOffset>540385</wp:posOffset>
                </wp:positionH>
                <wp:positionV relativeFrom="paragraph">
                  <wp:posOffset>1590675</wp:posOffset>
                </wp:positionV>
                <wp:extent cx="4267200" cy="19875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267200" cy="198755"/>
                        </a:xfrm>
                        <a:prstGeom prst="rect">
                          <a:avLst/>
                        </a:prstGeom>
                        <a:solidFill>
                          <a:prstClr val="white"/>
                        </a:solidFill>
                        <a:ln>
                          <a:noFill/>
                        </a:ln>
                      </wps:spPr>
                      <wps:txbx>
                        <w:txbxContent>
                          <w:p w14:paraId="7969F833" w14:textId="0B448031" w:rsidR="00BA30A2" w:rsidRPr="00603964" w:rsidRDefault="00BA30A2" w:rsidP="00BA30A2">
                            <w:pPr>
                              <w:pStyle w:val="Caption"/>
                              <w:rPr>
                                <w:noProof/>
                              </w:rPr>
                            </w:pPr>
                            <w:r>
                              <w:t xml:space="preserve">Figure </w:t>
                            </w:r>
                            <w:r>
                              <w:fldChar w:fldCharType="begin"/>
                            </w:r>
                            <w:r>
                              <w:instrText xml:space="preserve"> SEQ Figure \* ARABIC </w:instrText>
                            </w:r>
                            <w:r>
                              <w:fldChar w:fldCharType="separate"/>
                            </w:r>
                            <w:r w:rsidR="00E664C7">
                              <w:rPr>
                                <w:noProof/>
                              </w:rPr>
                              <w:t>20</w:t>
                            </w:r>
                            <w:r>
                              <w:fldChar w:fldCharType="end"/>
                            </w:r>
                            <w:r>
                              <w:t>: Connect using Icon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8BC44B" id="Text Box 54" o:spid="_x0000_s1034" type="#_x0000_t202" style="position:absolute;margin-left:42.55pt;margin-top:125.25pt;width:336pt;height:15.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" stroked="f">
                <v:textbox inset="0,0,0,0">
                  <w:txbxContent>
                    <w:p w14:paraId="7969F833" w14:textId="0B448031" w:rsidR="00BA30A2" w:rsidRPr="00603964" w:rsidRDefault="00BA30A2" w:rsidP="00BA30A2">
                      <w:pPr>
                        <w:pStyle w:val="Caption"/>
                        <w:rPr>
                          <w:noProof/>
                        </w:rPr>
                      </w:pPr>
                      <w:r>
                        <w:t xml:space="preserve">Figure </w:t>
                      </w:r>
                      <w:r>
                        <w:fldChar w:fldCharType="begin"/>
                      </w:r>
                      <w:r>
                        <w:instrText xml:space="preserve"> SEQ Figure \* ARABIC </w:instrText>
                      </w:r>
                      <w:r>
                        <w:fldChar w:fldCharType="separate"/>
                      </w:r>
                      <w:r w:rsidR="00E664C7">
                        <w:rPr>
                          <w:noProof/>
                        </w:rPr>
                        <w:t>20</w:t>
                      </w:r>
                      <w:r>
                        <w:fldChar w:fldCharType="end"/>
                      </w:r>
                      <w:r>
                        <w:t>: Connect using Icon (1)</w:t>
                      </w:r>
                    </w:p>
                  </w:txbxContent>
                </v:textbox>
                <w10:wrap type="topAndBottom"/>
              </v:shape>
            </w:pict>
          </mc:Fallback>
        </mc:AlternateContent>
      </w:r>
      <w:r w:rsidR="00501DFD">
        <w:rPr>
          <w:noProof/>
        </w:rPr>
        <w:drawing>
          <wp:anchor distT="0" distB="0" distL="114300" distR="114300" simplePos="0" relativeHeight="251672576" behindDoc="0" locked="0" layoutInCell="1" allowOverlap="1" wp14:anchorId="0F32A044" wp14:editId="55BD4115">
            <wp:simplePos x="0" y="0"/>
            <wp:positionH relativeFrom="column">
              <wp:posOffset>542925</wp:posOffset>
            </wp:positionH>
            <wp:positionV relativeFrom="paragraph">
              <wp:posOffset>306705</wp:posOffset>
            </wp:positionV>
            <wp:extent cx="4267200" cy="122872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0096" t="17104" r="18109" b="46123"/>
                    <a:stretch/>
                  </pic:blipFill>
                  <pic:spPr bwMode="auto">
                    <a:xfrm>
                      <a:off x="0" y="0"/>
                      <a:ext cx="4267200" cy="1228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0B81">
        <w:t xml:space="preserve">On double-clicking each time, the following page will appear. </w:t>
      </w:r>
    </w:p>
    <w:p w14:paraId="06969696" w14:textId="57ADFD6A" w:rsidR="00990B81" w:rsidRDefault="00BA30A2" w:rsidP="00240E59">
      <w:r>
        <w:rPr>
          <w:noProof/>
        </w:rPr>
        <mc:AlternateContent>
          <mc:Choice Requires="wps">
            <w:drawing>
              <wp:anchor distT="0" distB="0" distL="114300" distR="114300" simplePos="0" relativeHeight="251696128" behindDoc="0" locked="0" layoutInCell="1" allowOverlap="1" wp14:anchorId="48DFAFC3" wp14:editId="63660BA6">
                <wp:simplePos x="0" y="0"/>
                <wp:positionH relativeFrom="column">
                  <wp:posOffset>544195</wp:posOffset>
                </wp:positionH>
                <wp:positionV relativeFrom="paragraph">
                  <wp:posOffset>3493770</wp:posOffset>
                </wp:positionV>
                <wp:extent cx="425767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9DDDF04" w14:textId="6EBFD3BA" w:rsidR="00BA30A2" w:rsidRPr="00D71455" w:rsidRDefault="00BA30A2" w:rsidP="00BA30A2">
                            <w:pPr>
                              <w:pStyle w:val="Caption"/>
                              <w:rPr>
                                <w:noProof/>
                              </w:rPr>
                            </w:pPr>
                            <w:r>
                              <w:t xml:space="preserve">Figure </w:t>
                            </w:r>
                            <w:r>
                              <w:fldChar w:fldCharType="begin"/>
                            </w:r>
                            <w:r>
                              <w:instrText xml:space="preserve"> SEQ Figure \* ARABIC </w:instrText>
                            </w:r>
                            <w:r>
                              <w:fldChar w:fldCharType="separate"/>
                            </w:r>
                            <w:r w:rsidR="00E664C7">
                              <w:rPr>
                                <w:noProof/>
                              </w:rPr>
                              <w:t>21</w:t>
                            </w:r>
                            <w:r>
                              <w:fldChar w:fldCharType="end"/>
                            </w:r>
                            <w:r>
                              <w:t>: Connect using Icon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FAFC3" id="Text Box 55" o:spid="_x0000_s1035" type="#_x0000_t202" style="position:absolute;margin-left:42.85pt;margin-top:275.1pt;width:335.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BmGwIAAD8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" stroked="f">
                <v:textbox style="mso-fit-shape-to-text:t" inset="0,0,0,0">
                  <w:txbxContent>
                    <w:p w14:paraId="09DDDF04" w14:textId="6EBFD3BA" w:rsidR="00BA30A2" w:rsidRPr="00D71455" w:rsidRDefault="00BA30A2" w:rsidP="00BA30A2">
                      <w:pPr>
                        <w:pStyle w:val="Caption"/>
                        <w:rPr>
                          <w:noProof/>
                        </w:rPr>
                      </w:pPr>
                      <w:r>
                        <w:t xml:space="preserve">Figure </w:t>
                      </w:r>
                      <w:r>
                        <w:fldChar w:fldCharType="begin"/>
                      </w:r>
                      <w:r>
                        <w:instrText xml:space="preserve"> SEQ Figure \* ARABIC </w:instrText>
                      </w:r>
                      <w:r>
                        <w:fldChar w:fldCharType="separate"/>
                      </w:r>
                      <w:r w:rsidR="00E664C7">
                        <w:rPr>
                          <w:noProof/>
                        </w:rPr>
                        <w:t>21</w:t>
                      </w:r>
                      <w:r>
                        <w:fldChar w:fldCharType="end"/>
                      </w:r>
                      <w:r>
                        <w:t>: Connect using Icon (2)</w:t>
                      </w:r>
                    </w:p>
                  </w:txbxContent>
                </v:textbox>
                <w10:wrap type="topAndBottom"/>
              </v:shape>
            </w:pict>
          </mc:Fallback>
        </mc:AlternateContent>
      </w:r>
      <w:r w:rsidR="00501DFD">
        <w:rPr>
          <w:noProof/>
        </w:rPr>
        <w:drawing>
          <wp:anchor distT="0" distB="0" distL="114300" distR="114300" simplePos="0" relativeHeight="251673600" behindDoc="0" locked="0" layoutInCell="1" allowOverlap="1" wp14:anchorId="0F938F06" wp14:editId="5E9010F8">
            <wp:simplePos x="0" y="0"/>
            <wp:positionH relativeFrom="column">
              <wp:posOffset>544499</wp:posOffset>
            </wp:positionH>
            <wp:positionV relativeFrom="paragraph">
              <wp:posOffset>2094092</wp:posOffset>
            </wp:positionV>
            <wp:extent cx="4257675" cy="134302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0096" t="16819" r="18269" b="42987"/>
                    <a:stretch/>
                  </pic:blipFill>
                  <pic:spPr bwMode="auto">
                    <a:xfrm>
                      <a:off x="0" y="0"/>
                      <a:ext cx="4257675" cy="1343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0B81">
        <w:t xml:space="preserve">It is necessary to type ‘yes’ and accept the </w:t>
      </w:r>
      <w:r w:rsidR="00501DFD">
        <w:t>hashing key to continue. On clicking yes, login password will be asked for the “</w:t>
      </w:r>
      <w:proofErr w:type="spellStart"/>
      <w:r w:rsidR="00501DFD">
        <w:t>napamegs</w:t>
      </w:r>
      <w:proofErr w:type="spellEnd"/>
      <w:r w:rsidR="00501DFD">
        <w:t>” account.</w:t>
      </w:r>
    </w:p>
    <w:p w14:paraId="7F731C56" w14:textId="2BFB1B2F" w:rsidR="00501DFD" w:rsidRDefault="00E664C7" w:rsidP="00240E59">
      <w:r>
        <w:rPr>
          <w:noProof/>
        </w:rPr>
        <mc:AlternateContent>
          <mc:Choice Requires="wps">
            <w:drawing>
              <wp:anchor distT="0" distB="0" distL="114300" distR="114300" simplePos="0" relativeHeight="251698176" behindDoc="0" locked="0" layoutInCell="1" allowOverlap="1" wp14:anchorId="5B4E962A" wp14:editId="70CA5951">
                <wp:simplePos x="0" y="0"/>
                <wp:positionH relativeFrom="column">
                  <wp:posOffset>571500</wp:posOffset>
                </wp:positionH>
                <wp:positionV relativeFrom="paragraph">
                  <wp:posOffset>3161030</wp:posOffset>
                </wp:positionV>
                <wp:extent cx="425767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F2A6CA2" w14:textId="0CEB520D" w:rsidR="00E664C7" w:rsidRPr="006A32EA"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22</w:t>
                            </w:r>
                            <w:r>
                              <w:fldChar w:fldCharType="end"/>
                            </w:r>
                            <w:r>
                              <w:t>: Connect using Icon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E962A" id="Text Box 56" o:spid="_x0000_s1036" type="#_x0000_t202" style="position:absolute;margin-left:45pt;margin-top:248.9pt;width:335.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2JGgIAAEAEAAAOAAAAZHJzL2Uyb0RvYy54bWysU8Fu2zAMvQ/YPwi6L06yJS2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" stroked="f">
                <v:textbox style="mso-fit-shape-to-text:t" inset="0,0,0,0">
                  <w:txbxContent>
                    <w:p w14:paraId="6F2A6CA2" w14:textId="0CEB520D" w:rsidR="00E664C7" w:rsidRPr="006A32EA"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22</w:t>
                      </w:r>
                      <w:r>
                        <w:fldChar w:fldCharType="end"/>
                      </w:r>
                      <w:r>
                        <w:t>: Connect using Icon (3)</w:t>
                      </w:r>
                    </w:p>
                  </w:txbxContent>
                </v:textbox>
                <w10:wrap type="topAndBottom"/>
              </v:shape>
            </w:pict>
          </mc:Fallback>
        </mc:AlternateContent>
      </w:r>
      <w:r w:rsidR="00501DFD">
        <w:rPr>
          <w:noProof/>
        </w:rPr>
        <w:drawing>
          <wp:anchor distT="0" distB="0" distL="114300" distR="114300" simplePos="0" relativeHeight="251674624" behindDoc="0" locked="0" layoutInCell="1" allowOverlap="1" wp14:anchorId="68C25B24" wp14:editId="4D73A137">
            <wp:simplePos x="0" y="0"/>
            <wp:positionH relativeFrom="column">
              <wp:posOffset>571500</wp:posOffset>
            </wp:positionH>
            <wp:positionV relativeFrom="paragraph">
              <wp:posOffset>1884680</wp:posOffset>
            </wp:positionV>
            <wp:extent cx="4257675" cy="121920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2020" t="20240" r="16346" b="43272"/>
                    <a:stretch/>
                  </pic:blipFill>
                  <pic:spPr bwMode="auto">
                    <a:xfrm>
                      <a:off x="0" y="0"/>
                      <a:ext cx="4257675" cy="1219200"/>
                    </a:xfrm>
                    <a:prstGeom prst="rect">
                      <a:avLst/>
                    </a:prstGeom>
                    <a:ln>
                      <a:noFill/>
                    </a:ln>
                    <a:extLst>
                      <a:ext uri="{53640926-AAD7-44D8-BBD7-CCE9431645EC}">
                        <a14:shadowObscured xmlns:a14="http://schemas.microsoft.com/office/drawing/2010/main"/>
                      </a:ext>
                    </a:extLst>
                  </pic:spPr>
                </pic:pic>
              </a:graphicData>
            </a:graphic>
          </wp:anchor>
        </w:drawing>
      </w:r>
      <w:r w:rsidR="00501DFD">
        <w:t>Enter the password to finally login to the account. Either of “mic-login”, “</w:t>
      </w:r>
      <w:proofErr w:type="spellStart"/>
      <w:r w:rsidR="00501DFD">
        <w:t>gpu</w:t>
      </w:r>
      <w:proofErr w:type="spellEnd"/>
      <w:r w:rsidR="00501DFD">
        <w:t xml:space="preserve">-login”, or </w:t>
      </w:r>
      <w:proofErr w:type="spellStart"/>
      <w:r w:rsidR="00501DFD">
        <w:t>cpu</w:t>
      </w:r>
      <w:proofErr w:type="spellEnd"/>
      <w:r w:rsidR="00501DFD">
        <w:t xml:space="preserve">-login” will be assigned in round robin fashion. </w:t>
      </w:r>
    </w:p>
    <w:p w14:paraId="047306F8" w14:textId="0231C8C1" w:rsidR="00501DFD" w:rsidRDefault="00501DFD" w:rsidP="00240E59">
      <w:r>
        <w:t xml:space="preserve">In order to change from one login, say cpu-login1, to another, say </w:t>
      </w:r>
      <w:proofErr w:type="spellStart"/>
      <w:r>
        <w:t>gpu</w:t>
      </w:r>
      <w:proofErr w:type="spellEnd"/>
      <w:r>
        <w:t>-login, simply type</w:t>
      </w:r>
    </w:p>
    <w:p w14:paraId="088971FE" w14:textId="67145075" w:rsidR="00501DFD" w:rsidRDefault="00501DFD" w:rsidP="00501DFD">
      <w:r>
        <w:t xml:space="preserve">&gt; </w:t>
      </w:r>
      <w:proofErr w:type="spellStart"/>
      <w:r>
        <w:t>ssh</w:t>
      </w:r>
      <w:proofErr w:type="spellEnd"/>
      <w:r>
        <w:t xml:space="preserve"> </w:t>
      </w:r>
      <w:proofErr w:type="spellStart"/>
      <w:r>
        <w:t>gpu</w:t>
      </w:r>
      <w:proofErr w:type="spellEnd"/>
      <w:r>
        <w:t>-login</w:t>
      </w:r>
    </w:p>
    <w:p w14:paraId="115F8DEB" w14:textId="36ECFA49" w:rsidR="00501DFD" w:rsidRDefault="00501DFD" w:rsidP="00501DFD">
      <w:proofErr w:type="spellStart"/>
      <w:r>
        <w:t>Follwed</w:t>
      </w:r>
      <w:proofErr w:type="spellEnd"/>
      <w:r>
        <w:t xml:space="preserve"> by the password when prompted.</w:t>
      </w:r>
      <w:r w:rsidR="00B00A41">
        <w:t xml:space="preserve"> For using the Param Ishan GPU, it is important to submit a job from GPU-login. So, this tip may come handy at that time.</w:t>
      </w:r>
    </w:p>
    <w:p w14:paraId="5C839889" w14:textId="3B034C2E" w:rsidR="00022A67" w:rsidRDefault="00022A67" w:rsidP="00501DFD"/>
    <w:p w14:paraId="1FDB28D3" w14:textId="14CD6296" w:rsidR="00022A67" w:rsidRDefault="00022A67" w:rsidP="00501DFD">
      <w:r>
        <w:t>Kindly note that the process of logging in after double-clicking the desktop icon and after entering the SSH command on PowerShell is exactly same.</w:t>
      </w:r>
    </w:p>
    <w:p w14:paraId="1C97FD1D" w14:textId="5D0611BB" w:rsidR="0035255F" w:rsidRDefault="0035255F" w:rsidP="00501DFD"/>
    <w:p w14:paraId="6769C020" w14:textId="09C23E16" w:rsidR="0035255F" w:rsidRDefault="00D409D5" w:rsidP="00D409D5">
      <w:pPr>
        <w:pStyle w:val="Heading2"/>
      </w:pPr>
      <w:r>
        <w:t>Using VS Code for remote access</w:t>
      </w:r>
    </w:p>
    <w:p w14:paraId="017F4F8D" w14:textId="1E4C3D3E" w:rsidR="00D409D5" w:rsidRDefault="00D409D5" w:rsidP="00D409D5"/>
    <w:p w14:paraId="18B2DE60" w14:textId="3D7FE28E" w:rsidR="00D409D5" w:rsidRDefault="00E664C7" w:rsidP="00D409D5">
      <w:r>
        <w:rPr>
          <w:noProof/>
        </w:rPr>
        <mc:AlternateContent>
          <mc:Choice Requires="wps">
            <w:drawing>
              <wp:anchor distT="0" distB="0" distL="114300" distR="114300" simplePos="0" relativeHeight="251700224" behindDoc="0" locked="0" layoutInCell="1" allowOverlap="1" wp14:anchorId="6E23276B" wp14:editId="18A6780F">
                <wp:simplePos x="0" y="0"/>
                <wp:positionH relativeFrom="column">
                  <wp:posOffset>0</wp:posOffset>
                </wp:positionH>
                <wp:positionV relativeFrom="paragraph">
                  <wp:posOffset>3683635</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160383" w14:textId="2DD4CBF4" w:rsidR="00E664C7" w:rsidRPr="003D1A46"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Connect VS Code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3276B" id="Text Box 57" o:spid="_x0000_s1037" type="#_x0000_t202" style="position:absolute;margin-left:0;margin-top:290.05pt;width:46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" stroked="f">
                <v:textbox style="mso-fit-shape-to-text:t" inset="0,0,0,0">
                  <w:txbxContent>
                    <w:p w14:paraId="3D160383" w14:textId="2DD4CBF4" w:rsidR="00E664C7" w:rsidRPr="003D1A46"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Connect VS Code (1)</w:t>
                      </w:r>
                    </w:p>
                  </w:txbxContent>
                </v:textbox>
                <w10:wrap type="topAndBottom"/>
              </v:shape>
            </w:pict>
          </mc:Fallback>
        </mc:AlternateContent>
      </w:r>
      <w:r w:rsidR="00D409D5">
        <w:rPr>
          <w:noProof/>
        </w:rPr>
        <w:drawing>
          <wp:anchor distT="0" distB="0" distL="114300" distR="114300" simplePos="0" relativeHeight="251677696" behindDoc="0" locked="0" layoutInCell="1" allowOverlap="1" wp14:anchorId="2FEDE413" wp14:editId="718E5630">
            <wp:simplePos x="0" y="0"/>
            <wp:positionH relativeFrom="column">
              <wp:posOffset>0</wp:posOffset>
            </wp:positionH>
            <wp:positionV relativeFrom="paragraph">
              <wp:posOffset>464406</wp:posOffset>
            </wp:positionV>
            <wp:extent cx="5943600" cy="31623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anchor>
        </w:drawing>
      </w:r>
      <w:r w:rsidR="00D409D5">
        <w:t>After installing VS Code on local system, go to the extensions tab on the left and search for “Remote SSH” and install it.</w:t>
      </w:r>
    </w:p>
    <w:p w14:paraId="501946A4" w14:textId="70591C53" w:rsidR="00D409D5" w:rsidRDefault="00D409D5" w:rsidP="00D409D5">
      <w:pPr>
        <w:rPr>
          <w:noProof/>
        </w:rPr>
      </w:pPr>
    </w:p>
    <w:p w14:paraId="4451019A" w14:textId="7B8554A9" w:rsidR="00D409D5" w:rsidRDefault="00D409D5" w:rsidP="00D409D5">
      <w:pPr>
        <w:tabs>
          <w:tab w:val="left" w:pos="3120"/>
        </w:tabs>
      </w:pPr>
      <w:r>
        <w:t xml:space="preserve">After successful installation, click on the green button at the bottom left corner of the screen. </w:t>
      </w:r>
    </w:p>
    <w:p w14:paraId="058AA993" w14:textId="1063400C" w:rsidR="00D409D5" w:rsidRDefault="00E664C7" w:rsidP="00D409D5">
      <w:pPr>
        <w:tabs>
          <w:tab w:val="left" w:pos="3120"/>
        </w:tabs>
      </w:pPr>
      <w:r>
        <w:rPr>
          <w:noProof/>
        </w:rPr>
        <mc:AlternateContent>
          <mc:Choice Requires="wps">
            <w:drawing>
              <wp:anchor distT="0" distB="0" distL="114300" distR="114300" simplePos="0" relativeHeight="251702272" behindDoc="0" locked="0" layoutInCell="1" allowOverlap="1" wp14:anchorId="4A9CCA06" wp14:editId="16B15077">
                <wp:simplePos x="0" y="0"/>
                <wp:positionH relativeFrom="column">
                  <wp:posOffset>0</wp:posOffset>
                </wp:positionH>
                <wp:positionV relativeFrom="paragraph">
                  <wp:posOffset>1812925</wp:posOffset>
                </wp:positionV>
                <wp:extent cx="59436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5F05CD" w14:textId="16D38699" w:rsidR="00E664C7" w:rsidRPr="008E53A3"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Connect using VS Code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CCA06" id="Text Box 58" o:spid="_x0000_s1038" type="#_x0000_t202" style="position:absolute;margin-left:0;margin-top:142.75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" stroked="f">
                <v:textbox style="mso-fit-shape-to-text:t" inset="0,0,0,0">
                  <w:txbxContent>
                    <w:p w14:paraId="625F05CD" w14:textId="16D38699" w:rsidR="00E664C7" w:rsidRPr="008E53A3"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Connect using VS Code (2)</w:t>
                      </w:r>
                    </w:p>
                  </w:txbxContent>
                </v:textbox>
                <w10:wrap type="topAndBottom"/>
              </v:shape>
            </w:pict>
          </mc:Fallback>
        </mc:AlternateContent>
      </w:r>
      <w:r w:rsidR="00D409D5">
        <w:rPr>
          <w:noProof/>
        </w:rPr>
        <w:drawing>
          <wp:anchor distT="0" distB="0" distL="114300" distR="114300" simplePos="0" relativeHeight="251679744" behindDoc="0" locked="0" layoutInCell="1" allowOverlap="1" wp14:anchorId="233658E3" wp14:editId="1C8F92E7">
            <wp:simplePos x="0" y="0"/>
            <wp:positionH relativeFrom="column">
              <wp:posOffset>-193</wp:posOffset>
            </wp:positionH>
            <wp:positionV relativeFrom="paragraph">
              <wp:posOffset>285392</wp:posOffset>
            </wp:positionV>
            <wp:extent cx="5943600" cy="14706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55977"/>
                    <a:stretch/>
                  </pic:blipFill>
                  <pic:spPr bwMode="auto">
                    <a:xfrm>
                      <a:off x="0" y="0"/>
                      <a:ext cx="5943600" cy="1470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409D5">
        <w:t>Click next on the “Connect to host” option.</w:t>
      </w:r>
    </w:p>
    <w:p w14:paraId="2A7F265D" w14:textId="296FBF13" w:rsidR="00D409D5" w:rsidRDefault="00D409D5" w:rsidP="00D409D5">
      <w:pPr>
        <w:tabs>
          <w:tab w:val="left" w:pos="3120"/>
        </w:tabs>
      </w:pPr>
    </w:p>
    <w:p w14:paraId="553695C6" w14:textId="271CC4E5" w:rsidR="000168BE" w:rsidRDefault="000168BE" w:rsidP="00D409D5">
      <w:pPr>
        <w:tabs>
          <w:tab w:val="left" w:pos="3120"/>
        </w:tabs>
      </w:pPr>
      <w:r>
        <w:t>On the screen that follows, enter the following command:</w:t>
      </w:r>
    </w:p>
    <w:p w14:paraId="09557638" w14:textId="1A5E1A1F" w:rsidR="000168BE" w:rsidRDefault="000168BE" w:rsidP="00D409D5">
      <w:pPr>
        <w:tabs>
          <w:tab w:val="left" w:pos="3120"/>
        </w:tabs>
      </w:pPr>
      <w:proofErr w:type="spellStart"/>
      <w:r>
        <w:t>ssh</w:t>
      </w:r>
      <w:proofErr w:type="spellEnd"/>
      <w:r>
        <w:t xml:space="preserve"> -X napamegs@param-ishan.iitg.ac.in </w:t>
      </w:r>
    </w:p>
    <w:p w14:paraId="5EA4CAE1" w14:textId="16199F55" w:rsidR="00590F3D" w:rsidRDefault="00E664C7" w:rsidP="00D409D5">
      <w:pPr>
        <w:tabs>
          <w:tab w:val="left" w:pos="3120"/>
        </w:tabs>
      </w:pPr>
      <w:r>
        <w:rPr>
          <w:noProof/>
        </w:rPr>
        <mc:AlternateContent>
          <mc:Choice Requires="wps">
            <w:drawing>
              <wp:anchor distT="0" distB="0" distL="114300" distR="114300" simplePos="0" relativeHeight="251704320" behindDoc="0" locked="0" layoutInCell="1" allowOverlap="1" wp14:anchorId="70023C1E" wp14:editId="0B72B10F">
                <wp:simplePos x="0" y="0"/>
                <wp:positionH relativeFrom="column">
                  <wp:posOffset>0</wp:posOffset>
                </wp:positionH>
                <wp:positionV relativeFrom="paragraph">
                  <wp:posOffset>1353185</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5F386E" w14:textId="000C9B57" w:rsidR="00E664C7" w:rsidRPr="00381A04"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25</w:t>
                            </w:r>
                            <w:r>
                              <w:fldChar w:fldCharType="end"/>
                            </w:r>
                            <w:r>
                              <w:t>: Connect using VS Code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23C1E" id="Text Box 59" o:spid="_x0000_s1039" type="#_x0000_t202" style="position:absolute;margin-left:0;margin-top:106.55pt;width:46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" stroked="f">
                <v:textbox style="mso-fit-shape-to-text:t" inset="0,0,0,0">
                  <w:txbxContent>
                    <w:p w14:paraId="215F386E" w14:textId="000C9B57" w:rsidR="00E664C7" w:rsidRPr="00381A04"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25</w:t>
                      </w:r>
                      <w:r>
                        <w:fldChar w:fldCharType="end"/>
                      </w:r>
                      <w:r>
                        <w:t>: Connect using VS Code (3)</w:t>
                      </w:r>
                    </w:p>
                  </w:txbxContent>
                </v:textbox>
                <w10:wrap type="topAndBottom"/>
              </v:shape>
            </w:pict>
          </mc:Fallback>
        </mc:AlternateContent>
      </w:r>
      <w:r w:rsidR="00590F3D">
        <w:rPr>
          <w:noProof/>
        </w:rPr>
        <w:drawing>
          <wp:anchor distT="0" distB="0" distL="114300" distR="114300" simplePos="0" relativeHeight="251680768" behindDoc="0" locked="0" layoutInCell="1" allowOverlap="1" wp14:anchorId="1A2779E7" wp14:editId="19DE3EE6">
            <wp:simplePos x="0" y="0"/>
            <wp:positionH relativeFrom="column">
              <wp:posOffset>0</wp:posOffset>
            </wp:positionH>
            <wp:positionV relativeFrom="paragraph">
              <wp:posOffset>248</wp:posOffset>
            </wp:positionV>
            <wp:extent cx="5943600" cy="129603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61212"/>
                    <a:stretch/>
                  </pic:blipFill>
                  <pic:spPr bwMode="auto">
                    <a:xfrm>
                      <a:off x="0" y="0"/>
                      <a:ext cx="5943600" cy="12960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01F4EC" w14:textId="62FF4F55" w:rsidR="00D409D5" w:rsidRDefault="00590F3D" w:rsidP="00D409D5">
      <w:pPr>
        <w:tabs>
          <w:tab w:val="left" w:pos="3120"/>
        </w:tabs>
      </w:pPr>
      <w:r>
        <w:t>This will successfully add a host. Again, click on the green box on the bottom left corner of the screen and accept the fingerprint key and enter the password to connect to remote window.</w:t>
      </w:r>
    </w:p>
    <w:p w14:paraId="7A04CA84" w14:textId="7793673D" w:rsidR="00590F3D" w:rsidRDefault="00590F3D" w:rsidP="00D409D5">
      <w:pPr>
        <w:tabs>
          <w:tab w:val="left" w:pos="3120"/>
        </w:tabs>
      </w:pPr>
    </w:p>
    <w:p w14:paraId="6CEC768F" w14:textId="7E1D20D1" w:rsidR="00590F3D" w:rsidRDefault="00590F3D" w:rsidP="00D409D5">
      <w:pPr>
        <w:tabs>
          <w:tab w:val="left" w:pos="3120"/>
        </w:tabs>
      </w:pPr>
      <w:r>
        <w:t>It is to be noted here that the fingerprint key will change after specific time and the known hosts list should be cleared in order to allow new connections.</w:t>
      </w:r>
    </w:p>
    <w:p w14:paraId="3E80F4D3" w14:textId="743D2914" w:rsidR="00590F3D" w:rsidRDefault="00590F3D" w:rsidP="00D409D5">
      <w:pPr>
        <w:tabs>
          <w:tab w:val="left" w:pos="3120"/>
        </w:tabs>
      </w:pPr>
    </w:p>
    <w:p w14:paraId="695DC9B7" w14:textId="1D4A1AAA" w:rsidR="00590F3D" w:rsidRDefault="00590F3D" w:rsidP="00D409D5">
      <w:pPr>
        <w:tabs>
          <w:tab w:val="left" w:pos="3120"/>
        </w:tabs>
      </w:pPr>
      <w:r>
        <w:t xml:space="preserve">To do that, click once again on the green button on the bottom left corner of the screen and subsequently click on “open SSH configuration file”. </w:t>
      </w:r>
      <w:r w:rsidR="00E66BB2">
        <w:t xml:space="preserve">There </w:t>
      </w:r>
      <w:proofErr w:type="gramStart"/>
      <w:r w:rsidR="00E66BB2">
        <w:t>enter</w:t>
      </w:r>
      <w:proofErr w:type="gramEnd"/>
      <w:r w:rsidR="00E66BB2">
        <w:t xml:space="preserve"> the command below:</w:t>
      </w:r>
    </w:p>
    <w:p w14:paraId="3EED9DF6" w14:textId="3379186A" w:rsidR="00E66BB2" w:rsidRDefault="00E66BB2" w:rsidP="00D409D5">
      <w:pPr>
        <w:tabs>
          <w:tab w:val="left" w:pos="3120"/>
        </w:tabs>
      </w:pPr>
      <w:proofErr w:type="spellStart"/>
      <w:r>
        <w:t>GlobalKnownHostsFile</w:t>
      </w:r>
      <w:proofErr w:type="spellEnd"/>
      <w:r>
        <w:t xml:space="preserve"> /dev/null</w:t>
      </w:r>
    </w:p>
    <w:p w14:paraId="45C34150" w14:textId="2D19C809" w:rsidR="00E66BB2" w:rsidRDefault="00E664C7" w:rsidP="00E66BB2">
      <w:pPr>
        <w:tabs>
          <w:tab w:val="left" w:pos="3120"/>
        </w:tabs>
      </w:pPr>
      <w:r>
        <w:rPr>
          <w:noProof/>
        </w:rPr>
        <mc:AlternateContent>
          <mc:Choice Requires="wps">
            <w:drawing>
              <wp:anchor distT="0" distB="0" distL="114300" distR="114300" simplePos="0" relativeHeight="251706368" behindDoc="0" locked="0" layoutInCell="1" allowOverlap="1" wp14:anchorId="511BC827" wp14:editId="11C59C34">
                <wp:simplePos x="0" y="0"/>
                <wp:positionH relativeFrom="column">
                  <wp:posOffset>1049020</wp:posOffset>
                </wp:positionH>
                <wp:positionV relativeFrom="paragraph">
                  <wp:posOffset>1238885</wp:posOffset>
                </wp:positionV>
                <wp:extent cx="309181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091815" cy="635"/>
                        </a:xfrm>
                        <a:prstGeom prst="rect">
                          <a:avLst/>
                        </a:prstGeom>
                        <a:solidFill>
                          <a:prstClr val="white"/>
                        </a:solidFill>
                        <a:ln>
                          <a:noFill/>
                        </a:ln>
                      </wps:spPr>
                      <wps:txbx>
                        <w:txbxContent>
                          <w:p w14:paraId="1D509B1E" w14:textId="7A9A2B0D" w:rsidR="00E664C7" w:rsidRPr="00C17E67"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26</w:t>
                            </w:r>
                            <w:r>
                              <w:fldChar w:fldCharType="end"/>
                            </w:r>
                            <w:r>
                              <w:t>: SSH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BC827" id="Text Box 60" o:spid="_x0000_s1040" type="#_x0000_t202" style="position:absolute;margin-left:82.6pt;margin-top:97.55pt;width:24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GNrGwIAAEAEAAAOAAAAZHJzL2Uyb0RvYy54bWysU8Fu2zAMvQ/YPwi6L07atei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" stroked="f">
                <v:textbox style="mso-fit-shape-to-text:t" inset="0,0,0,0">
                  <w:txbxContent>
                    <w:p w14:paraId="1D509B1E" w14:textId="7A9A2B0D" w:rsidR="00E664C7" w:rsidRPr="00C17E67" w:rsidRDefault="00E664C7" w:rsidP="00E664C7">
                      <w:pPr>
                        <w:pStyle w:val="Caption"/>
                        <w:rPr>
                          <w:noProof/>
                        </w:rPr>
                      </w:pPr>
                      <w:r>
                        <w:t xml:space="preserve">Figure </w:t>
                      </w:r>
                      <w:r>
                        <w:fldChar w:fldCharType="begin"/>
                      </w:r>
                      <w:r>
                        <w:instrText xml:space="preserve"> SEQ Figure \* ARABIC </w:instrText>
                      </w:r>
                      <w:r>
                        <w:fldChar w:fldCharType="separate"/>
                      </w:r>
                      <w:r>
                        <w:rPr>
                          <w:noProof/>
                        </w:rPr>
                        <w:t>26</w:t>
                      </w:r>
                      <w:r>
                        <w:fldChar w:fldCharType="end"/>
                      </w:r>
                      <w:r>
                        <w:t>: SSH configuration</w:t>
                      </w:r>
                    </w:p>
                  </w:txbxContent>
                </v:textbox>
                <w10:wrap type="topAndBottom"/>
              </v:shape>
            </w:pict>
          </mc:Fallback>
        </mc:AlternateContent>
      </w:r>
      <w:r w:rsidR="00C3692F">
        <w:rPr>
          <w:noProof/>
        </w:rPr>
        <w:drawing>
          <wp:anchor distT="0" distB="0" distL="114300" distR="114300" simplePos="0" relativeHeight="251681792" behindDoc="0" locked="0" layoutInCell="1" allowOverlap="1" wp14:anchorId="63733A1B" wp14:editId="06A6032F">
            <wp:simplePos x="0" y="0"/>
            <wp:positionH relativeFrom="column">
              <wp:posOffset>1049572</wp:posOffset>
            </wp:positionH>
            <wp:positionV relativeFrom="paragraph">
              <wp:posOffset>267500</wp:posOffset>
            </wp:positionV>
            <wp:extent cx="3092333" cy="914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1943" t="37598" r="53166" b="49310"/>
                    <a:stretch/>
                  </pic:blipFill>
                  <pic:spPr bwMode="auto">
                    <a:xfrm>
                      <a:off x="0" y="0"/>
                      <a:ext cx="3092333" cy="91440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E66BB2">
        <w:t>Loc</w:t>
      </w:r>
      <w:r w:rsidR="00E66BB2">
        <w:t>alKnownHostsFile</w:t>
      </w:r>
      <w:proofErr w:type="spellEnd"/>
      <w:r w:rsidR="00E66BB2">
        <w:t xml:space="preserve"> /dev/null</w:t>
      </w:r>
    </w:p>
    <w:p w14:paraId="6E85D2F8" w14:textId="69B779F8" w:rsidR="00E66BB2" w:rsidRPr="00D409D5" w:rsidRDefault="00C3692F" w:rsidP="00D409D5">
      <w:pPr>
        <w:tabs>
          <w:tab w:val="left" w:pos="3120"/>
        </w:tabs>
      </w:pPr>
      <w:r>
        <w:t>One may also enter a name (like param-</w:t>
      </w:r>
      <w:proofErr w:type="spellStart"/>
      <w:r>
        <w:t>ishan</w:t>
      </w:r>
      <w:proofErr w:type="spellEnd"/>
      <w:r>
        <w:t xml:space="preserve"> here) for easy identification when there are multiple hosts added.</w:t>
      </w:r>
    </w:p>
    <w:sectPr w:rsidR="00E66BB2" w:rsidRPr="00D409D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FF337" w14:textId="77777777" w:rsidR="00B30117" w:rsidRDefault="00B30117" w:rsidP="00324B6A">
      <w:r>
        <w:separator/>
      </w:r>
    </w:p>
  </w:endnote>
  <w:endnote w:type="continuationSeparator" w:id="0">
    <w:p w14:paraId="49DAAE35" w14:textId="77777777" w:rsidR="00B30117" w:rsidRDefault="00B30117" w:rsidP="00324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1F46E" w14:textId="77777777" w:rsidR="00B30117" w:rsidRDefault="00B30117" w:rsidP="00324B6A">
      <w:r>
        <w:separator/>
      </w:r>
    </w:p>
  </w:footnote>
  <w:footnote w:type="continuationSeparator" w:id="0">
    <w:p w14:paraId="67C77341" w14:textId="77777777" w:rsidR="00B30117" w:rsidRDefault="00B30117" w:rsidP="00324B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201539"/>
    <w:multiLevelType w:val="hybridMultilevel"/>
    <w:tmpl w:val="DB969F0A"/>
    <w:lvl w:ilvl="0" w:tplc="ED4C433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C4A7BDB"/>
    <w:multiLevelType w:val="hybridMultilevel"/>
    <w:tmpl w:val="B67EB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642405A"/>
    <w:multiLevelType w:val="hybridMultilevel"/>
    <w:tmpl w:val="305A31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085961254">
    <w:abstractNumId w:val="22"/>
  </w:num>
  <w:num w:numId="2" w16cid:durableId="1646082638">
    <w:abstractNumId w:val="13"/>
  </w:num>
  <w:num w:numId="3" w16cid:durableId="2106338503">
    <w:abstractNumId w:val="10"/>
  </w:num>
  <w:num w:numId="4" w16cid:durableId="167526380">
    <w:abstractNumId w:val="24"/>
  </w:num>
  <w:num w:numId="5" w16cid:durableId="1360427939">
    <w:abstractNumId w:val="14"/>
  </w:num>
  <w:num w:numId="6" w16cid:durableId="231350535">
    <w:abstractNumId w:val="19"/>
  </w:num>
  <w:num w:numId="7" w16cid:durableId="126439320">
    <w:abstractNumId w:val="21"/>
  </w:num>
  <w:num w:numId="8" w16cid:durableId="518661187">
    <w:abstractNumId w:val="9"/>
  </w:num>
  <w:num w:numId="9" w16cid:durableId="1775443873">
    <w:abstractNumId w:val="7"/>
  </w:num>
  <w:num w:numId="10" w16cid:durableId="266350021">
    <w:abstractNumId w:val="6"/>
  </w:num>
  <w:num w:numId="11" w16cid:durableId="46072469">
    <w:abstractNumId w:val="5"/>
  </w:num>
  <w:num w:numId="12" w16cid:durableId="1373578823">
    <w:abstractNumId w:val="4"/>
  </w:num>
  <w:num w:numId="13" w16cid:durableId="1106775202">
    <w:abstractNumId w:val="8"/>
  </w:num>
  <w:num w:numId="14" w16cid:durableId="1864435108">
    <w:abstractNumId w:val="3"/>
  </w:num>
  <w:num w:numId="15" w16cid:durableId="2031292339">
    <w:abstractNumId w:val="2"/>
  </w:num>
  <w:num w:numId="16" w16cid:durableId="1258518155">
    <w:abstractNumId w:val="1"/>
  </w:num>
  <w:num w:numId="17" w16cid:durableId="1131705687">
    <w:abstractNumId w:val="0"/>
  </w:num>
  <w:num w:numId="18" w16cid:durableId="1153183672">
    <w:abstractNumId w:val="16"/>
  </w:num>
  <w:num w:numId="19" w16cid:durableId="1687754830">
    <w:abstractNumId w:val="17"/>
  </w:num>
  <w:num w:numId="20" w16cid:durableId="875194516">
    <w:abstractNumId w:val="23"/>
  </w:num>
  <w:num w:numId="21" w16cid:durableId="1616208783">
    <w:abstractNumId w:val="20"/>
  </w:num>
  <w:num w:numId="22" w16cid:durableId="862668201">
    <w:abstractNumId w:val="12"/>
  </w:num>
  <w:num w:numId="23" w16cid:durableId="1456947343">
    <w:abstractNumId w:val="25"/>
  </w:num>
  <w:num w:numId="24" w16cid:durableId="1687170167">
    <w:abstractNumId w:val="15"/>
  </w:num>
  <w:num w:numId="25" w16cid:durableId="69617302">
    <w:abstractNumId w:val="18"/>
  </w:num>
  <w:num w:numId="26" w16cid:durableId="16188308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CBD"/>
    <w:rsid w:val="000168BE"/>
    <w:rsid w:val="00016F23"/>
    <w:rsid w:val="00017C4C"/>
    <w:rsid w:val="000218D8"/>
    <w:rsid w:val="00022A67"/>
    <w:rsid w:val="00031FB4"/>
    <w:rsid w:val="00060E3F"/>
    <w:rsid w:val="000E5F70"/>
    <w:rsid w:val="00116951"/>
    <w:rsid w:val="001331A8"/>
    <w:rsid w:val="001822A9"/>
    <w:rsid w:val="001903B7"/>
    <w:rsid w:val="00194EA0"/>
    <w:rsid w:val="001E159C"/>
    <w:rsid w:val="00201123"/>
    <w:rsid w:val="00240E59"/>
    <w:rsid w:val="00261B7C"/>
    <w:rsid w:val="0027653F"/>
    <w:rsid w:val="002831EF"/>
    <w:rsid w:val="0029239C"/>
    <w:rsid w:val="002A0B8C"/>
    <w:rsid w:val="002F1304"/>
    <w:rsid w:val="002F3A60"/>
    <w:rsid w:val="00320AF7"/>
    <w:rsid w:val="00324B6A"/>
    <w:rsid w:val="0034447F"/>
    <w:rsid w:val="0035255F"/>
    <w:rsid w:val="00396609"/>
    <w:rsid w:val="003C575F"/>
    <w:rsid w:val="00437CBD"/>
    <w:rsid w:val="00445624"/>
    <w:rsid w:val="0045335F"/>
    <w:rsid w:val="004C3803"/>
    <w:rsid w:val="004F36D5"/>
    <w:rsid w:val="00501DFD"/>
    <w:rsid w:val="005411CB"/>
    <w:rsid w:val="00543AF5"/>
    <w:rsid w:val="0057471A"/>
    <w:rsid w:val="00590F3D"/>
    <w:rsid w:val="005B7936"/>
    <w:rsid w:val="005E50D4"/>
    <w:rsid w:val="005F3CB7"/>
    <w:rsid w:val="00645252"/>
    <w:rsid w:val="00657439"/>
    <w:rsid w:val="006973ED"/>
    <w:rsid w:val="006A53B4"/>
    <w:rsid w:val="006C699E"/>
    <w:rsid w:val="006C6AD5"/>
    <w:rsid w:val="006D3D74"/>
    <w:rsid w:val="00724739"/>
    <w:rsid w:val="00752E8A"/>
    <w:rsid w:val="007737FC"/>
    <w:rsid w:val="007A0A08"/>
    <w:rsid w:val="007A14FF"/>
    <w:rsid w:val="007C497F"/>
    <w:rsid w:val="007C784A"/>
    <w:rsid w:val="00803DF0"/>
    <w:rsid w:val="00831EB4"/>
    <w:rsid w:val="0083569A"/>
    <w:rsid w:val="008560CE"/>
    <w:rsid w:val="008743B3"/>
    <w:rsid w:val="0087652C"/>
    <w:rsid w:val="00881C15"/>
    <w:rsid w:val="008A03DC"/>
    <w:rsid w:val="008A1872"/>
    <w:rsid w:val="008C2A26"/>
    <w:rsid w:val="008E18D9"/>
    <w:rsid w:val="008F343A"/>
    <w:rsid w:val="008F3CE3"/>
    <w:rsid w:val="00933593"/>
    <w:rsid w:val="0098122D"/>
    <w:rsid w:val="00990B81"/>
    <w:rsid w:val="009A3664"/>
    <w:rsid w:val="009A40DE"/>
    <w:rsid w:val="009B53A6"/>
    <w:rsid w:val="009C0F9B"/>
    <w:rsid w:val="00A103AB"/>
    <w:rsid w:val="00A24846"/>
    <w:rsid w:val="00A46A4F"/>
    <w:rsid w:val="00A84249"/>
    <w:rsid w:val="00A9204E"/>
    <w:rsid w:val="00AB317D"/>
    <w:rsid w:val="00AC658D"/>
    <w:rsid w:val="00AD23A6"/>
    <w:rsid w:val="00AE6C9D"/>
    <w:rsid w:val="00B00A41"/>
    <w:rsid w:val="00B02E9D"/>
    <w:rsid w:val="00B10D73"/>
    <w:rsid w:val="00B30117"/>
    <w:rsid w:val="00B91EB5"/>
    <w:rsid w:val="00BA30A2"/>
    <w:rsid w:val="00C11CED"/>
    <w:rsid w:val="00C3692F"/>
    <w:rsid w:val="00C4367A"/>
    <w:rsid w:val="00C60250"/>
    <w:rsid w:val="00C97226"/>
    <w:rsid w:val="00CA4E00"/>
    <w:rsid w:val="00CE5AE3"/>
    <w:rsid w:val="00CF0224"/>
    <w:rsid w:val="00D058CD"/>
    <w:rsid w:val="00D06DFE"/>
    <w:rsid w:val="00D165C9"/>
    <w:rsid w:val="00D3330C"/>
    <w:rsid w:val="00D409D5"/>
    <w:rsid w:val="00D44E36"/>
    <w:rsid w:val="00D46BF9"/>
    <w:rsid w:val="00D52F29"/>
    <w:rsid w:val="00DC02BA"/>
    <w:rsid w:val="00DC1A32"/>
    <w:rsid w:val="00DE680B"/>
    <w:rsid w:val="00E0742A"/>
    <w:rsid w:val="00E35614"/>
    <w:rsid w:val="00E65582"/>
    <w:rsid w:val="00E664C7"/>
    <w:rsid w:val="00E66BB2"/>
    <w:rsid w:val="00E66E31"/>
    <w:rsid w:val="00EB4DD6"/>
    <w:rsid w:val="00EC0CF9"/>
    <w:rsid w:val="00EC1C8F"/>
    <w:rsid w:val="00F31AD6"/>
    <w:rsid w:val="00F426D4"/>
    <w:rsid w:val="00F6049D"/>
    <w:rsid w:val="00F876E9"/>
    <w:rsid w:val="00F907D4"/>
    <w:rsid w:val="00FB126A"/>
    <w:rsid w:val="00FE217D"/>
    <w:rsid w:val="00FF4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F410C"/>
  <w15:chartTrackingRefBased/>
  <w15:docId w15:val="{E8D6578D-44FD-4E08-8441-50B9315F6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CED"/>
    <w:rPr>
      <w:rFonts w:ascii="Times New Roman" w:hAnsi="Times New Roman"/>
      <w:sz w:val="24"/>
    </w:r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7A14FF"/>
    <w:pPr>
      <w:ind w:left="720"/>
      <w:contextualSpacing/>
    </w:pPr>
  </w:style>
  <w:style w:type="table" w:styleId="TableGrid">
    <w:name w:val="Table Grid"/>
    <w:basedOn w:val="TableNormal"/>
    <w:uiPriority w:val="39"/>
    <w:rsid w:val="007A14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B4D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42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ppaditya\AppData\Local\Microsoft\Office\16.0\DTS\en-US%7b289F9E2A-5407-4D8A-B721-5EA4D0FA9898%7d\%7b2C9D2D1C-2FFF-47CE-8E2A-889750E5A41F%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f57e7745-8acd-416b-a653-0be3f1256422" xsi:nil="true"/>
    <lcf76f155ced4ddcb4097134ff3c332f xmlns="362d7be3-209d-4ae5-945a-4a012edc8dd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BCD0784857D204FADBBCDC6481DFF13" ma:contentTypeVersion="13" ma:contentTypeDescription="Create a new document." ma:contentTypeScope="" ma:versionID="b60789ce89e5f548cc3d75006b62bcfe">
  <xsd:schema xmlns:xsd="http://www.w3.org/2001/XMLSchema" xmlns:xs="http://www.w3.org/2001/XMLSchema" xmlns:p="http://schemas.microsoft.com/office/2006/metadata/properties" xmlns:ns2="362d7be3-209d-4ae5-945a-4a012edc8ddb" xmlns:ns3="f57e7745-8acd-416b-a653-0be3f1256422" targetNamespace="http://schemas.microsoft.com/office/2006/metadata/properties" ma:root="true" ma:fieldsID="9cc5fbd30d778914e0a5c8a6d4d8d0a4" ns2:_="" ns3:_="">
    <xsd:import namespace="362d7be3-209d-4ae5-945a-4a012edc8ddb"/>
    <xsd:import namespace="f57e7745-8acd-416b-a653-0be3f125642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2d7be3-209d-4ae5-945a-4a012edc8d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2723cc38-2eae-48d3-9872-db00a8f011b9"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57e7745-8acd-416b-a653-0be3f125642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ab48a48c-2e89-4342-9efe-f216353fad9a}" ma:internalName="TaxCatchAll" ma:showField="CatchAllData" ma:web="f57e7745-8acd-416b-a653-0be3f125642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84B50B-206E-4891-8594-39C0DFCC86DB}">
  <ds:schemaRefs>
    <ds:schemaRef ds:uri="http://schemas.openxmlformats.org/officeDocument/2006/bibliography"/>
  </ds:schemaRefs>
</ds:datastoreItem>
</file>

<file path=customXml/itemProps2.xml><?xml version="1.0" encoding="utf-8"?>
<ds:datastoreItem xmlns:ds="http://schemas.openxmlformats.org/officeDocument/2006/customXml" ds:itemID="{7FBDB1CC-CEFB-4E46-8174-1F0AA0D30B24}">
  <ds:schemaRefs>
    <ds:schemaRef ds:uri="http://purl.org/dc/dcmitype/"/>
    <ds:schemaRef ds:uri="http://schemas.microsoft.com/office/infopath/2007/PartnerControls"/>
    <ds:schemaRef ds:uri="http://purl.org/dc/elements/1.1/"/>
    <ds:schemaRef ds:uri="http://schemas.microsoft.com/office/2006/documentManagement/types"/>
    <ds:schemaRef ds:uri="http://purl.org/dc/terms/"/>
    <ds:schemaRef ds:uri="http://www.w3.org/XML/1998/namespace"/>
    <ds:schemaRef ds:uri="ab2d02cb-e8b6-41a0-845d-a9e72f00697d"/>
    <ds:schemaRef ds:uri="http://schemas.microsoft.com/office/2006/metadata/properties"/>
    <ds:schemaRef ds:uri="http://schemas.openxmlformats.org/package/2006/metadata/core-properties"/>
    <ds:schemaRef ds:uri="3f5833ad-cc80-47b7-a702-cac41e1f50ca"/>
  </ds:schemaRefs>
</ds:datastoreItem>
</file>

<file path=customXml/itemProps3.xml><?xml version="1.0" encoding="utf-8"?>
<ds:datastoreItem xmlns:ds="http://schemas.openxmlformats.org/officeDocument/2006/customXml" ds:itemID="{8D7D554C-AD56-4C50-B4D4-C68CA4938542}"/>
</file>

<file path=customXml/itemProps4.xml><?xml version="1.0" encoding="utf-8"?>
<ds:datastoreItem xmlns:ds="http://schemas.openxmlformats.org/officeDocument/2006/customXml" ds:itemID="{E67D657B-0571-4A1A-BF85-0AF5C79DE9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{2C9D2D1C-2FFF-47CE-8E2A-889750E5A41F}tf02786999_win32</Template>
  <TotalTime>1</TotalTime>
  <Pages>15</Pages>
  <Words>1851</Words>
  <Characters>10555</Characters>
  <Application>Microsoft Office Word</Application>
  <DocSecurity>0</DocSecurity>
  <Lines>87</Lines>
  <Paragraphs>24</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Documentation of </vt:lpstr>
      <vt:lpstr>    iDT-NaPaMeGs</vt:lpstr>
      <vt:lpstr>        Inverse design tool for nanoparticle meta-grid based photonic devices</vt:lpstr>
      <vt:lpstr>        using computational electromagnetics and deep l</vt:lpstr>
      <vt:lpstr>Data Generation using MATLAB scripting</vt:lpstr>
      <vt:lpstr>    Data Specification</vt:lpstr>
      <vt:lpstr>    MATLAB scripting</vt:lpstr>
      <vt:lpstr>        Script modification for each run: Main script</vt:lpstr>
      <vt:lpstr>        Script modification for each run: Function script</vt:lpstr>
      <vt:lpstr>        Script modification for each run: Submit script</vt:lpstr>
      <vt:lpstr>Managing the generated data</vt:lpstr>
      <vt:lpstr>Accessing Param Ishan </vt:lpstr>
      <vt:lpstr>    Using VS Code for remote access</vt:lpstr>
    </vt:vector>
  </TitlesOfParts>
  <Company/>
  <LinksUpToDate>false</LinksUpToDate>
  <CharactersWithSpaces>12382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Bappaditya</dc:creator>
  <cp:keywords/>
  <dc:description/>
  <cp:lastModifiedBy>Bappaditya Shome</cp:lastModifiedBy>
  <cp:revision>2</cp:revision>
  <dcterms:created xsi:type="dcterms:W3CDTF">2022-06-17T11:31:00Z</dcterms:created>
  <dcterms:modified xsi:type="dcterms:W3CDTF">2022-06-17T11:31:00Z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0x0101007A44CEC71038C348955FE8061264708C</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